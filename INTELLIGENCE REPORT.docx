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BA1" w:rsidRDefault="0008431D" w:rsidP="005C2970">
      <w:pPr>
        <w:pStyle w:val="Title"/>
      </w:pPr>
      <w:r>
        <w:t>INTELLIGENCE REPORT</w:t>
      </w:r>
    </w:p>
    <w:p w:rsidR="0041673E" w:rsidRPr="0041673E" w:rsidRDefault="0041673E" w:rsidP="0041673E">
      <w:pPr>
        <w:pStyle w:val="Subtitle"/>
        <w:jc w:val="right"/>
      </w:pPr>
      <w:proofErr w:type="spellStart"/>
      <w:r>
        <w:t>Hohyun</w:t>
      </w:r>
      <w:proofErr w:type="spellEnd"/>
      <w:r>
        <w:t xml:space="preserve"> </w:t>
      </w:r>
      <w:proofErr w:type="spellStart"/>
      <w:r>
        <w:t>Jeon</w:t>
      </w:r>
      <w:proofErr w:type="spellEnd"/>
    </w:p>
    <w:p w:rsidR="00F31BA1" w:rsidRDefault="0008431D">
      <w:pPr>
        <w:pStyle w:val="Heading1"/>
      </w:pPr>
      <w:r>
        <w:t>Algorithms and Heuristics to be Implemented</w:t>
      </w:r>
    </w:p>
    <w:p w:rsidR="00F31BA1" w:rsidRDefault="0041673E" w:rsidP="0008431D">
      <w:r>
        <w:t xml:space="preserve">The following are the intelligence methods to be implemented for the </w:t>
      </w:r>
      <w:proofErr w:type="spellStart"/>
      <w:r>
        <w:t>Numbrix</w:t>
      </w:r>
      <w:proofErr w:type="spellEnd"/>
      <w:r>
        <w:t xml:space="preserve"> puzzle. W</w:t>
      </w:r>
      <w:r w:rsidR="00636DB2">
        <w:t>e will need to make the</w:t>
      </w:r>
      <w:r>
        <w:t xml:space="preserve"> following</w:t>
      </w:r>
      <w:r w:rsidR="00636DB2">
        <w:t xml:space="preserve"> assumptions that the start</w:t>
      </w:r>
      <w:r w:rsidR="005C2970">
        <w:t>ing table is a square grid</w:t>
      </w:r>
      <w:r w:rsidR="00636DB2">
        <w:t>, correct, and results in a unique solution.</w:t>
      </w:r>
      <w:r w:rsidR="00636DB2">
        <w:t xml:space="preserve"> In order to find a solution the </w:t>
      </w:r>
      <w:proofErr w:type="spellStart"/>
      <w:r w:rsidR="00636DB2">
        <w:t>Numbrix</w:t>
      </w:r>
      <w:proofErr w:type="spellEnd"/>
      <w:r w:rsidR="00636DB2">
        <w:t xml:space="preserve"> Artificial Intelligence needs a </w:t>
      </w:r>
      <w:r w:rsidR="005C2970">
        <w:t xml:space="preserve">way to quantify </w:t>
      </w:r>
      <w:r w:rsidR="00636DB2">
        <w:t>knowledge, a way to measure a solution, and a fast way to find it.</w:t>
      </w:r>
    </w:p>
    <w:p w:rsidR="00C00242" w:rsidRDefault="00C00242" w:rsidP="00C00242">
      <w:r w:rsidRPr="005C2970">
        <w:rPr>
          <w:b/>
        </w:rPr>
        <w:t>Node Data Structure</w:t>
      </w:r>
      <w:r w:rsidR="005C2970" w:rsidRPr="005C2970">
        <w:rPr>
          <w:b/>
        </w:rPr>
        <w:t>:</w:t>
      </w:r>
      <w:r w:rsidR="005C2970">
        <w:t xml:space="preserve"> The intelligence will store and access data through a node data structure. A node is defined as a location on a grid. Each node’s location defined by its coordinate in the map. The coordinates start from 0 and end at length-1. For example, in a 2x2 table, the upper right hand node will have the coordinate of [1, 0]. The size of a map is defined as the lateral length of the table. So a 3x3 table is of size 3. An adjacency relation is defined between the nodes in the map for neighbor nodes in all four directions: North, East, South, </w:t>
      </w:r>
      <w:r w:rsidR="00D8799B">
        <w:t xml:space="preserve">and </w:t>
      </w:r>
      <w:r w:rsidR="005C2970">
        <w:t xml:space="preserve">West. </w:t>
      </w:r>
      <w:r w:rsidR="00AA2B36">
        <w:t>Each node will store its definite value, the value that is committed to the table, and a list of probable values</w:t>
      </w:r>
      <w:r w:rsidR="00374BA4">
        <w:t>, values that are heuristically determined but not yet committed.</w:t>
      </w:r>
      <w:r w:rsidR="00D130E5">
        <w:t xml:space="preserve"> The intelligence will also keep a list of assigned numbers and remaining numbers. When the list of remaining numbers is empty, the solution is found.</w:t>
      </w:r>
    </w:p>
    <w:p w:rsidR="00C00242" w:rsidRPr="00876502" w:rsidRDefault="001C7FD4" w:rsidP="0008431D">
      <w:proofErr w:type="spellStart"/>
      <w:r w:rsidRPr="00876502">
        <w:rPr>
          <w:b/>
        </w:rPr>
        <w:t>Numbrix</w:t>
      </w:r>
      <w:proofErr w:type="spellEnd"/>
      <w:r w:rsidRPr="00876502">
        <w:rPr>
          <w:b/>
        </w:rPr>
        <w:t xml:space="preserve"> Behavior Heuristics: </w:t>
      </w:r>
      <w:r w:rsidR="00876502">
        <w:t>There needs to be some way to measure a potential solution from committing a number to a node in order to determine the correct solution. The heuristics can be organized into two categories: potential commit that is more likely and potential commit that is less likely due to current circumstances.</w:t>
      </w:r>
    </w:p>
    <w:p w:rsidR="008F06E8" w:rsidRDefault="008F06E8" w:rsidP="001E2FF5">
      <w:r w:rsidRPr="001E2FF5">
        <w:rPr>
          <w:b/>
        </w:rPr>
        <w:t>Adjacent</w:t>
      </w:r>
      <w:r w:rsidR="001E2FF5" w:rsidRPr="001E2FF5">
        <w:rPr>
          <w:b/>
        </w:rPr>
        <w:t xml:space="preserve"> and Increment</w:t>
      </w:r>
      <w:r w:rsidRPr="001E2FF5">
        <w:rPr>
          <w:b/>
        </w:rPr>
        <w:t xml:space="preserve"> Rule </w:t>
      </w:r>
      <w:r w:rsidR="001E2FF5" w:rsidRPr="001E2FF5">
        <w:rPr>
          <w:b/>
        </w:rPr>
        <w:t>H</w:t>
      </w:r>
      <w:r w:rsidRPr="001E2FF5">
        <w:rPr>
          <w:b/>
        </w:rPr>
        <w:t>euristic</w:t>
      </w:r>
      <w:r w:rsidR="001E2FF5" w:rsidRPr="001E2FF5">
        <w:rPr>
          <w:b/>
        </w:rPr>
        <w:t>:</w:t>
      </w:r>
      <w:r w:rsidR="001E2FF5">
        <w:t xml:space="preserve"> If the adjacent node value is known, then the current node is more likely to have an increment value. This heuristic will be extrapolated</w:t>
      </w:r>
      <w:r w:rsidR="00BB39E3">
        <w:t>, for a broader vision,</w:t>
      </w:r>
      <w:r w:rsidR="001E2FF5">
        <w:t xml:space="preserve"> into a tree if a single depth does not result in a most probable solution. Thus the 3x3 table</w:t>
      </w:r>
      <w:r w:rsidR="00BB39E3">
        <w:t>, given [0</w:t>
      </w:r>
      <w:proofErr w:type="gramStart"/>
      <w:r w:rsidR="00BB39E3">
        <w:t>,0</w:t>
      </w:r>
      <w:proofErr w:type="gramEnd"/>
      <w:r w:rsidR="00BB39E3">
        <w:t>] is 1,</w:t>
      </w:r>
      <w:r w:rsidR="001E2FF5">
        <w:t xml:space="preserve"> below will have the following tree of depth 4.</w:t>
      </w:r>
    </w:p>
    <w:p w:rsidR="001E2FF5" w:rsidRDefault="001E2FF5" w:rsidP="00A16145">
      <w:pPr>
        <w:ind w:firstLine="90"/>
      </w:pPr>
      <w:r>
        <w:rPr>
          <w:noProof/>
          <w:lang w:eastAsia="en-US"/>
        </w:rPr>
        <w:drawing>
          <wp:inline distT="0" distB="0" distL="0" distR="0">
            <wp:extent cx="5747385" cy="2035628"/>
            <wp:effectExtent l="38100" t="0" r="2476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2FF5" w:rsidRDefault="001E2FF5" w:rsidP="001E2FF5">
      <w:r w:rsidRPr="0062007D">
        <w:rPr>
          <w:b/>
        </w:rPr>
        <w:lastRenderedPageBreak/>
        <w:t xml:space="preserve">Dead </w:t>
      </w:r>
      <w:r w:rsidR="00A16145" w:rsidRPr="0062007D">
        <w:rPr>
          <w:b/>
        </w:rPr>
        <w:t>S</w:t>
      </w:r>
      <w:r w:rsidRPr="0062007D">
        <w:rPr>
          <w:b/>
        </w:rPr>
        <w:t>pace</w:t>
      </w:r>
      <w:r w:rsidR="00A16145" w:rsidRPr="0062007D">
        <w:rPr>
          <w:b/>
        </w:rPr>
        <w:t xml:space="preserve"> H</w:t>
      </w:r>
      <w:r w:rsidRPr="0062007D">
        <w:rPr>
          <w:b/>
        </w:rPr>
        <w:t>euristic</w:t>
      </w:r>
      <w:r w:rsidR="0041673E" w:rsidRPr="0062007D">
        <w:rPr>
          <w:b/>
        </w:rPr>
        <w:t>:</w:t>
      </w:r>
      <w:r w:rsidR="00804CFA">
        <w:t xml:space="preserve"> This heuristic is an extension to the puzzle rules. If the table is in the state below, 4 cannot be assigned to [1</w:t>
      </w:r>
      <w:proofErr w:type="gramStart"/>
      <w:r w:rsidR="00804CFA">
        <w:t>,2</w:t>
      </w:r>
      <w:proofErr w:type="gramEnd"/>
      <w:r w:rsidR="00804CFA">
        <w:t>] because it will created a dead space on both sides on the next move.</w:t>
      </w:r>
      <w:r w:rsidR="0062007D">
        <w:t xml:space="preserve"> If such nodes exist it will be pruned and its ancestor’s probability will drop.</w:t>
      </w:r>
    </w:p>
    <w:tbl>
      <w:tblPr>
        <w:tblStyle w:val="TableGrid"/>
        <w:tblW w:w="0" w:type="auto"/>
        <w:jc w:val="center"/>
        <w:tblLook w:val="04A0" w:firstRow="1" w:lastRow="0" w:firstColumn="1" w:lastColumn="0" w:noHBand="0" w:noVBand="1"/>
      </w:tblPr>
      <w:tblGrid>
        <w:gridCol w:w="1296"/>
        <w:gridCol w:w="2270"/>
        <w:gridCol w:w="2270"/>
        <w:gridCol w:w="2270"/>
      </w:tblGrid>
      <w:tr w:rsidR="0062007D" w:rsidTr="007F08CE">
        <w:trPr>
          <w:trHeight w:val="387"/>
          <w:jc w:val="center"/>
        </w:trPr>
        <w:tc>
          <w:tcPr>
            <w:tcW w:w="1296" w:type="dxa"/>
            <w:tcBorders>
              <w:top w:val="nil"/>
              <w:left w:val="nil"/>
              <w:bottom w:val="nil"/>
              <w:right w:val="nil"/>
            </w:tcBorders>
            <w:vAlign w:val="center"/>
          </w:tcPr>
          <w:p w:rsidR="0062007D" w:rsidRDefault="0062007D" w:rsidP="0062007D">
            <w:pPr>
              <w:ind w:firstLine="0"/>
              <w:jc w:val="right"/>
              <w:rPr>
                <w:rStyle w:val="Strong"/>
              </w:rPr>
            </w:pPr>
          </w:p>
        </w:tc>
        <w:tc>
          <w:tcPr>
            <w:tcW w:w="2270" w:type="dxa"/>
            <w:tcBorders>
              <w:top w:val="nil"/>
              <w:left w:val="nil"/>
              <w:bottom w:val="single" w:sz="4" w:space="0" w:color="auto"/>
              <w:right w:val="nil"/>
            </w:tcBorders>
            <w:vAlign w:val="bottom"/>
          </w:tcPr>
          <w:p w:rsidR="0062007D" w:rsidRDefault="0062007D" w:rsidP="0062007D">
            <w:pPr>
              <w:ind w:firstLine="0"/>
              <w:jc w:val="center"/>
            </w:pPr>
            <w:r>
              <w:t>0</w:t>
            </w:r>
          </w:p>
        </w:tc>
        <w:tc>
          <w:tcPr>
            <w:tcW w:w="2270" w:type="dxa"/>
            <w:tcBorders>
              <w:top w:val="nil"/>
              <w:left w:val="nil"/>
              <w:bottom w:val="single" w:sz="4" w:space="0" w:color="auto"/>
              <w:right w:val="nil"/>
            </w:tcBorders>
            <w:vAlign w:val="bottom"/>
          </w:tcPr>
          <w:p w:rsidR="0062007D" w:rsidRDefault="0062007D" w:rsidP="0062007D">
            <w:pPr>
              <w:ind w:firstLine="0"/>
              <w:jc w:val="center"/>
            </w:pPr>
            <w:r>
              <w:t>1</w:t>
            </w:r>
          </w:p>
        </w:tc>
        <w:tc>
          <w:tcPr>
            <w:tcW w:w="2270" w:type="dxa"/>
            <w:tcBorders>
              <w:top w:val="nil"/>
              <w:left w:val="nil"/>
              <w:bottom w:val="single" w:sz="4" w:space="0" w:color="auto"/>
              <w:right w:val="nil"/>
            </w:tcBorders>
            <w:vAlign w:val="bottom"/>
          </w:tcPr>
          <w:p w:rsidR="0062007D" w:rsidRDefault="0062007D" w:rsidP="0062007D">
            <w:pPr>
              <w:ind w:firstLine="0"/>
              <w:jc w:val="center"/>
            </w:pPr>
            <w:r>
              <w:t>2</w:t>
            </w:r>
          </w:p>
        </w:tc>
      </w:tr>
      <w:tr w:rsidR="0062007D" w:rsidTr="007F08CE">
        <w:trPr>
          <w:trHeight w:val="387"/>
          <w:jc w:val="center"/>
        </w:trPr>
        <w:tc>
          <w:tcPr>
            <w:tcW w:w="1296" w:type="dxa"/>
            <w:tcBorders>
              <w:top w:val="nil"/>
              <w:left w:val="nil"/>
              <w:bottom w:val="nil"/>
            </w:tcBorders>
            <w:vAlign w:val="center"/>
          </w:tcPr>
          <w:p w:rsidR="0062007D" w:rsidRPr="007F08CE" w:rsidRDefault="0062007D" w:rsidP="0062007D">
            <w:pPr>
              <w:ind w:firstLine="0"/>
              <w:jc w:val="right"/>
              <w:rPr>
                <w:rStyle w:val="Strong"/>
                <w:b w:val="0"/>
              </w:rPr>
            </w:pPr>
            <w:r w:rsidRPr="007F08CE">
              <w:rPr>
                <w:rStyle w:val="Strong"/>
                <w:b w:val="0"/>
              </w:rPr>
              <w:t>0</w:t>
            </w:r>
          </w:p>
        </w:tc>
        <w:tc>
          <w:tcPr>
            <w:tcW w:w="2270" w:type="dxa"/>
            <w:tcBorders>
              <w:top w:val="single" w:sz="4" w:space="0" w:color="auto"/>
            </w:tcBorders>
            <w:vAlign w:val="center"/>
          </w:tcPr>
          <w:p w:rsidR="0062007D" w:rsidRDefault="0062007D" w:rsidP="0062007D">
            <w:pPr>
              <w:ind w:firstLine="0"/>
              <w:jc w:val="center"/>
            </w:pPr>
            <w:r>
              <w:t>1</w:t>
            </w:r>
          </w:p>
        </w:tc>
        <w:tc>
          <w:tcPr>
            <w:tcW w:w="2270" w:type="dxa"/>
            <w:tcBorders>
              <w:top w:val="single" w:sz="4" w:space="0" w:color="auto"/>
            </w:tcBorders>
            <w:vAlign w:val="center"/>
          </w:tcPr>
          <w:p w:rsidR="0062007D" w:rsidRDefault="0062007D" w:rsidP="0062007D">
            <w:pPr>
              <w:ind w:firstLine="0"/>
              <w:jc w:val="center"/>
            </w:pPr>
            <w:r>
              <w:t>2</w:t>
            </w:r>
          </w:p>
        </w:tc>
        <w:tc>
          <w:tcPr>
            <w:tcW w:w="2270" w:type="dxa"/>
            <w:tcBorders>
              <w:top w:val="single" w:sz="4" w:space="0" w:color="auto"/>
            </w:tcBorders>
            <w:vAlign w:val="center"/>
          </w:tcPr>
          <w:p w:rsidR="0062007D" w:rsidRDefault="0062007D" w:rsidP="0062007D">
            <w:pPr>
              <w:ind w:firstLine="0"/>
              <w:jc w:val="center"/>
            </w:pPr>
          </w:p>
        </w:tc>
      </w:tr>
      <w:tr w:rsidR="0062007D" w:rsidTr="007F08CE">
        <w:trPr>
          <w:trHeight w:val="387"/>
          <w:jc w:val="center"/>
        </w:trPr>
        <w:tc>
          <w:tcPr>
            <w:tcW w:w="1296" w:type="dxa"/>
            <w:tcBorders>
              <w:top w:val="nil"/>
              <w:left w:val="nil"/>
              <w:bottom w:val="nil"/>
            </w:tcBorders>
            <w:vAlign w:val="center"/>
          </w:tcPr>
          <w:p w:rsidR="0062007D" w:rsidRPr="007F08CE" w:rsidRDefault="0062007D" w:rsidP="0062007D">
            <w:pPr>
              <w:ind w:firstLine="0"/>
              <w:jc w:val="right"/>
              <w:rPr>
                <w:rStyle w:val="Strong"/>
                <w:b w:val="0"/>
              </w:rPr>
            </w:pPr>
            <w:r w:rsidRPr="007F08CE">
              <w:rPr>
                <w:rStyle w:val="Strong"/>
                <w:b w:val="0"/>
              </w:rPr>
              <w:t>1</w:t>
            </w:r>
          </w:p>
        </w:tc>
        <w:tc>
          <w:tcPr>
            <w:tcW w:w="2270" w:type="dxa"/>
            <w:vAlign w:val="center"/>
          </w:tcPr>
          <w:p w:rsidR="0062007D" w:rsidRDefault="0062007D" w:rsidP="0062007D">
            <w:pPr>
              <w:ind w:firstLine="0"/>
              <w:jc w:val="center"/>
            </w:pPr>
          </w:p>
        </w:tc>
        <w:tc>
          <w:tcPr>
            <w:tcW w:w="2270" w:type="dxa"/>
            <w:vAlign w:val="center"/>
          </w:tcPr>
          <w:p w:rsidR="0062007D" w:rsidRDefault="0062007D" w:rsidP="0062007D">
            <w:pPr>
              <w:ind w:firstLine="0"/>
              <w:jc w:val="center"/>
            </w:pPr>
            <w:r>
              <w:t>3</w:t>
            </w:r>
          </w:p>
        </w:tc>
        <w:tc>
          <w:tcPr>
            <w:tcW w:w="2270" w:type="dxa"/>
            <w:vAlign w:val="center"/>
          </w:tcPr>
          <w:p w:rsidR="0062007D" w:rsidRDefault="0062007D" w:rsidP="0062007D">
            <w:pPr>
              <w:ind w:firstLine="0"/>
              <w:jc w:val="center"/>
            </w:pPr>
          </w:p>
        </w:tc>
      </w:tr>
      <w:tr w:rsidR="0062007D" w:rsidTr="007F08CE">
        <w:trPr>
          <w:trHeight w:val="387"/>
          <w:jc w:val="center"/>
        </w:trPr>
        <w:tc>
          <w:tcPr>
            <w:tcW w:w="1296" w:type="dxa"/>
            <w:tcBorders>
              <w:top w:val="nil"/>
              <w:left w:val="nil"/>
              <w:bottom w:val="nil"/>
            </w:tcBorders>
            <w:vAlign w:val="center"/>
          </w:tcPr>
          <w:p w:rsidR="0062007D" w:rsidRPr="007F08CE" w:rsidRDefault="0062007D" w:rsidP="0062007D">
            <w:pPr>
              <w:ind w:firstLine="0"/>
              <w:jc w:val="right"/>
              <w:rPr>
                <w:rStyle w:val="Strong"/>
                <w:b w:val="0"/>
              </w:rPr>
            </w:pPr>
            <w:r w:rsidRPr="007F08CE">
              <w:rPr>
                <w:rStyle w:val="Strong"/>
                <w:b w:val="0"/>
              </w:rPr>
              <w:t>2</w:t>
            </w:r>
          </w:p>
        </w:tc>
        <w:tc>
          <w:tcPr>
            <w:tcW w:w="2270" w:type="dxa"/>
            <w:vAlign w:val="center"/>
          </w:tcPr>
          <w:p w:rsidR="0062007D" w:rsidRDefault="0062007D" w:rsidP="0062007D">
            <w:pPr>
              <w:ind w:firstLine="0"/>
              <w:jc w:val="center"/>
            </w:pPr>
          </w:p>
        </w:tc>
        <w:tc>
          <w:tcPr>
            <w:tcW w:w="2270" w:type="dxa"/>
            <w:vAlign w:val="center"/>
          </w:tcPr>
          <w:p w:rsidR="0062007D" w:rsidRDefault="0062007D" w:rsidP="0062007D">
            <w:pPr>
              <w:ind w:firstLine="0"/>
              <w:jc w:val="center"/>
            </w:pPr>
          </w:p>
        </w:tc>
        <w:tc>
          <w:tcPr>
            <w:tcW w:w="2270" w:type="dxa"/>
            <w:vAlign w:val="center"/>
          </w:tcPr>
          <w:p w:rsidR="0062007D" w:rsidRDefault="0062007D" w:rsidP="0062007D">
            <w:pPr>
              <w:ind w:firstLine="0"/>
              <w:jc w:val="center"/>
            </w:pPr>
          </w:p>
        </w:tc>
      </w:tr>
    </w:tbl>
    <w:p w:rsidR="00804CFA" w:rsidRDefault="00804CFA" w:rsidP="001E2FF5"/>
    <w:p w:rsidR="001E2FF5" w:rsidRPr="009424D7" w:rsidRDefault="001E2FF5" w:rsidP="006E019A">
      <w:r w:rsidRPr="002101D8">
        <w:rPr>
          <w:b/>
        </w:rPr>
        <w:t xml:space="preserve">Dead </w:t>
      </w:r>
      <w:r w:rsidR="00303A0B" w:rsidRPr="002101D8">
        <w:rPr>
          <w:b/>
        </w:rPr>
        <w:t>E</w:t>
      </w:r>
      <w:r w:rsidRPr="002101D8">
        <w:rPr>
          <w:b/>
        </w:rPr>
        <w:t>nd</w:t>
      </w:r>
      <w:r w:rsidR="00303A0B" w:rsidRPr="002101D8">
        <w:rPr>
          <w:b/>
        </w:rPr>
        <w:t xml:space="preserve"> H</w:t>
      </w:r>
      <w:r w:rsidRPr="002101D8">
        <w:rPr>
          <w:b/>
        </w:rPr>
        <w:t>euristic</w:t>
      </w:r>
      <w:r w:rsidR="007F08CE" w:rsidRPr="002101D8">
        <w:rPr>
          <w:b/>
        </w:rPr>
        <w:t>:</w:t>
      </w:r>
      <w:r w:rsidR="007F08CE">
        <w:t xml:space="preserve"> This heuristic is also an extension of the puzzle rules. The heuristic will define nodes that result in no children and is not the solution as dead ends.</w:t>
      </w:r>
      <w:r w:rsidR="002101D8">
        <w:t xml:space="preserve"> </w:t>
      </w:r>
      <w:r w:rsidR="006E019A">
        <w:t>So, in the</w:t>
      </w:r>
      <w:r w:rsidR="002101D8">
        <w:t xml:space="preserve"> table</w:t>
      </w:r>
      <w:r w:rsidR="006E019A">
        <w:t xml:space="preserve"> above</w:t>
      </w:r>
      <w:r w:rsidR="002101D8">
        <w:t>, if 4 is placed in [2</w:t>
      </w:r>
      <w:proofErr w:type="gramStart"/>
      <w:r w:rsidR="002101D8">
        <w:t>,1</w:t>
      </w:r>
      <w:proofErr w:type="gramEnd"/>
      <w:r w:rsidR="002101D8">
        <w:t>] then 5 in [2,0] will result in a dead end.</w:t>
      </w:r>
    </w:p>
    <w:p w:rsidR="009B04F4" w:rsidRDefault="00C71947" w:rsidP="00636DB2">
      <w:r w:rsidRPr="006E019A">
        <w:rPr>
          <w:b/>
        </w:rPr>
        <w:t>Echo Pruning Search A</w:t>
      </w:r>
      <w:r w:rsidR="00636DB2" w:rsidRPr="006E019A">
        <w:rPr>
          <w:b/>
        </w:rPr>
        <w:t>lgorithm</w:t>
      </w:r>
      <w:r w:rsidR="006E019A" w:rsidRPr="006E019A">
        <w:rPr>
          <w:b/>
        </w:rPr>
        <w:t>:</w:t>
      </w:r>
      <w:r w:rsidR="006E019A">
        <w:t xml:space="preserve"> </w:t>
      </w:r>
      <w:r w:rsidR="009B04F4">
        <w:t>The heuristics above will help in generating the correct solution but can be extremely costly if the proper search algorithm is not used. The Adjacent and Increment rule tree has a branching factor of 1 to 3.</w:t>
      </w:r>
      <w:r w:rsidR="00824B43">
        <w:t xml:space="preserve"> To reduce time and memory, the</w:t>
      </w:r>
      <w:r w:rsidR="009B04F4">
        <w:t xml:space="preserve"> algorithm will need to choose which possibilities to explore and what not to explore. Pruning will help increase the speed by not spending time on paths that will result in an incorrect or lesser solution. </w:t>
      </w:r>
      <w:proofErr w:type="gramStart"/>
      <w:r w:rsidR="009B04F4">
        <w:t>This</w:t>
      </w:r>
      <w:proofErr w:type="gramEnd"/>
      <w:r w:rsidR="009B04F4">
        <w:t xml:space="preserve"> algorithm will perform with the following instructions:</w:t>
      </w:r>
    </w:p>
    <w:p w:rsidR="009B04F4" w:rsidRDefault="009B04F4" w:rsidP="009B04F4">
      <w:pPr>
        <w:pStyle w:val="ListParagraph"/>
        <w:numPr>
          <w:ilvl w:val="0"/>
          <w:numId w:val="13"/>
        </w:numPr>
      </w:pPr>
      <w:r>
        <w:t>Given two numerically closest and committed nodes, two Adjacent/Increment trees will branch (one branching up numerically, and the other down like a bi-directional search) to each other.</w:t>
      </w:r>
    </w:p>
    <w:p w:rsidR="009B04F4" w:rsidRDefault="009B04F4" w:rsidP="009B04F4">
      <w:pPr>
        <w:pStyle w:val="ListParagraph"/>
        <w:numPr>
          <w:ilvl w:val="0"/>
          <w:numId w:val="13"/>
        </w:numPr>
      </w:pPr>
      <w:r>
        <w:t>Any choices that definitely result in either Dead Space or Dead End will be pruned. Probabilities will be increased or decreased depending on heuristics.</w:t>
      </w:r>
    </w:p>
    <w:p w:rsidR="009B04F4" w:rsidRDefault="009B04F4" w:rsidP="009B04F4">
      <w:pPr>
        <w:pStyle w:val="ListParagraph"/>
        <w:numPr>
          <w:ilvl w:val="0"/>
          <w:numId w:val="13"/>
        </w:numPr>
      </w:pPr>
      <w:r>
        <w:t>Eventually island (midpoint) nodes will be determined.</w:t>
      </w:r>
    </w:p>
    <w:p w:rsidR="009B04F4" w:rsidRDefault="009B04F4" w:rsidP="009B04F4">
      <w:pPr>
        <w:pStyle w:val="ListParagraph"/>
        <w:numPr>
          <w:ilvl w:val="0"/>
          <w:numId w:val="13"/>
        </w:numPr>
      </w:pPr>
      <w:r>
        <w:t>If only one island is possible, the path is “echoed” and committed. If there are more than one, then the process is repeated for other committed node pairs until the most probable solution is determined.</w:t>
      </w:r>
    </w:p>
    <w:p w:rsidR="00636DB2" w:rsidRDefault="009B04F4" w:rsidP="00CC2D26">
      <w:pPr>
        <w:pStyle w:val="ListParagraph"/>
        <w:numPr>
          <w:ilvl w:val="0"/>
          <w:numId w:val="13"/>
        </w:numPr>
      </w:pPr>
      <w:r>
        <w:t>The algorithm ends when all numbers are committed.</w:t>
      </w:r>
    </w:p>
    <w:p w:rsidR="00A16145" w:rsidRDefault="009D5F66" w:rsidP="009D5F66">
      <w:pPr>
        <w:pStyle w:val="Heading1"/>
      </w:pPr>
      <w:r>
        <w:t xml:space="preserve">Algorithms and Heuristics </w:t>
      </w:r>
      <w:r w:rsidR="00C71947">
        <w:t>to be Considered for Implementation</w:t>
      </w:r>
    </w:p>
    <w:p w:rsidR="00A16145" w:rsidRDefault="00CC2D26" w:rsidP="00CC2D26">
      <w:r w:rsidRPr="00824B43">
        <w:rPr>
          <w:b/>
        </w:rPr>
        <w:t>Clumping Behavior H</w:t>
      </w:r>
      <w:r w:rsidR="00A16145" w:rsidRPr="00824B43">
        <w:rPr>
          <w:b/>
        </w:rPr>
        <w:t>euristic</w:t>
      </w:r>
      <w:r w:rsidRPr="00824B43">
        <w:rPr>
          <w:b/>
        </w:rPr>
        <w:t>:</w:t>
      </w:r>
      <w:r>
        <w:t xml:space="preserve"> </w:t>
      </w:r>
      <w:r w:rsidR="00824B43">
        <w:t xml:space="preserve">Because of the nature of this puzzle, the numbers behave in a way that the solution is one in which the path is clumped into an optimally compressed path. I say optimally because given the area to fill and the number to be incremented to, there is a mathematically and logically definable optimal solution that will clump increments to the destination node value. So given 1 to 9 in distance of 4, the solution path will be compressed from 9-1=8 to 4. Meaning the solution path needs to clump into a thickness of 2 or more before </w:t>
      </w:r>
      <w:r w:rsidR="00824B43">
        <w:lastRenderedPageBreak/>
        <w:t>approaching the destination node. This has to be considered not only because it will make the AI more efficient but also because it will help in generating the correct solution. The downside is that the heuristic is as accurate as the defined equation.</w:t>
      </w:r>
    </w:p>
    <w:p w:rsidR="00C71947" w:rsidRDefault="00804CFA" w:rsidP="00A16145">
      <w:r w:rsidRPr="00626B03">
        <w:rPr>
          <w:b/>
        </w:rPr>
        <w:t>Hill Clim</w:t>
      </w:r>
      <w:r w:rsidR="00C71947" w:rsidRPr="00626B03">
        <w:rPr>
          <w:b/>
        </w:rPr>
        <w:t>bing Algorithm</w:t>
      </w:r>
      <w:r w:rsidR="00A11344" w:rsidRPr="00626B03">
        <w:rPr>
          <w:b/>
        </w:rPr>
        <w:t>:</w:t>
      </w:r>
      <w:r w:rsidR="00A11344">
        <w:t xml:space="preserve"> </w:t>
      </w:r>
      <w:r w:rsidR="00626B03">
        <w:t xml:space="preserve">Node based algorithms will generate multiple solutions with local </w:t>
      </w:r>
      <w:r w:rsidR="0078575A">
        <w:t>maxima’s</w:t>
      </w:r>
      <w:r w:rsidR="00626B03">
        <w:t xml:space="preserve">. </w:t>
      </w:r>
      <w:r w:rsidR="0078575A">
        <w:t>In order to determine the absolute maximum and prevent improper iteration exits, the proper hill climbing algorithm needs to be implemented. Because this is a solution optimization algorithm, this will be implemented last.</w:t>
      </w:r>
      <w:bookmarkStart w:id="0" w:name="_GoBack"/>
      <w:bookmarkEnd w:id="0"/>
    </w:p>
    <w:p w:rsidR="00A16145" w:rsidRDefault="00A16145" w:rsidP="00636DB2"/>
    <w:sectPr w:rsidR="00A161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6B35013"/>
    <w:multiLevelType w:val="hybridMultilevel"/>
    <w:tmpl w:val="485A12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1D"/>
    <w:rsid w:val="0008431D"/>
    <w:rsid w:val="001C7FD4"/>
    <w:rsid w:val="001E2FF5"/>
    <w:rsid w:val="002101D8"/>
    <w:rsid w:val="00303A0B"/>
    <w:rsid w:val="00374BA4"/>
    <w:rsid w:val="0041673E"/>
    <w:rsid w:val="005C2970"/>
    <w:rsid w:val="0062007D"/>
    <w:rsid w:val="00626B03"/>
    <w:rsid w:val="00636DB2"/>
    <w:rsid w:val="006E019A"/>
    <w:rsid w:val="0078575A"/>
    <w:rsid w:val="007F08CE"/>
    <w:rsid w:val="00804CFA"/>
    <w:rsid w:val="00824B43"/>
    <w:rsid w:val="00876502"/>
    <w:rsid w:val="008F06E8"/>
    <w:rsid w:val="009424D7"/>
    <w:rsid w:val="00961FBB"/>
    <w:rsid w:val="009A5253"/>
    <w:rsid w:val="009B04F4"/>
    <w:rsid w:val="009D5F66"/>
    <w:rsid w:val="00A11344"/>
    <w:rsid w:val="00A16145"/>
    <w:rsid w:val="00AA2B36"/>
    <w:rsid w:val="00BB39E3"/>
    <w:rsid w:val="00C00242"/>
    <w:rsid w:val="00C71947"/>
    <w:rsid w:val="00CC2D26"/>
    <w:rsid w:val="00D130E5"/>
    <w:rsid w:val="00D8799B"/>
    <w:rsid w:val="00F31BA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1B025-06C0-497E-919D-CB6D9BC4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1D"/>
    <w:pPr>
      <w:ind w:firstLine="720"/>
    </w:pPr>
    <w:rPr>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970"/>
    <w:pPr>
      <w:spacing w:after="0" w:line="240" w:lineRule="auto"/>
      <w:ind w:firstLine="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C297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ind w:firstLine="720"/>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20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Jeon\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846604-0D25-4EA2-8B03-521118142BE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C406222D-98D6-4C27-9023-1B6533749B32}">
      <dgm:prSet phldrT="[Text]"/>
      <dgm:spPr/>
      <dgm:t>
        <a:bodyPr/>
        <a:lstStyle/>
        <a:p>
          <a:r>
            <a:rPr lang="en-US"/>
            <a:t>[0,0] 1</a:t>
          </a:r>
        </a:p>
      </dgm:t>
    </dgm:pt>
    <dgm:pt modelId="{65E1F2DB-B534-4261-A89D-F034E77BD114}" type="parTrans" cxnId="{7BF723BB-D7E0-4085-96A1-2426C1C3D8DB}">
      <dgm:prSet/>
      <dgm:spPr/>
      <dgm:t>
        <a:bodyPr/>
        <a:lstStyle/>
        <a:p>
          <a:endParaRPr lang="en-US"/>
        </a:p>
      </dgm:t>
    </dgm:pt>
    <dgm:pt modelId="{58AA53FA-FBF2-4AC5-9069-F5276A1B2A63}" type="sibTrans" cxnId="{7BF723BB-D7E0-4085-96A1-2426C1C3D8DB}">
      <dgm:prSet/>
      <dgm:spPr/>
      <dgm:t>
        <a:bodyPr/>
        <a:lstStyle/>
        <a:p>
          <a:endParaRPr lang="en-US"/>
        </a:p>
      </dgm:t>
    </dgm:pt>
    <dgm:pt modelId="{86610079-95D4-486B-9F15-C047A28EA41A}">
      <dgm:prSet phldrT="[Text]"/>
      <dgm:spPr/>
      <dgm:t>
        <a:bodyPr/>
        <a:lstStyle/>
        <a:p>
          <a:r>
            <a:rPr lang="en-US"/>
            <a:t>[0,1] 2</a:t>
          </a:r>
        </a:p>
      </dgm:t>
    </dgm:pt>
    <dgm:pt modelId="{CE49043D-5769-4269-9C4C-6C0E3948B2CA}" type="parTrans" cxnId="{8D24379B-EC58-488C-A9B5-6C129E99AD6F}">
      <dgm:prSet/>
      <dgm:spPr/>
      <dgm:t>
        <a:bodyPr/>
        <a:lstStyle/>
        <a:p>
          <a:endParaRPr lang="en-US"/>
        </a:p>
      </dgm:t>
    </dgm:pt>
    <dgm:pt modelId="{F71F1345-F6FA-42A9-926C-45D38EA27426}" type="sibTrans" cxnId="{8D24379B-EC58-488C-A9B5-6C129E99AD6F}">
      <dgm:prSet/>
      <dgm:spPr/>
      <dgm:t>
        <a:bodyPr/>
        <a:lstStyle/>
        <a:p>
          <a:endParaRPr lang="en-US"/>
        </a:p>
      </dgm:t>
    </dgm:pt>
    <dgm:pt modelId="{529A4B0F-3DE5-42F9-A537-078780A88937}">
      <dgm:prSet phldrT="[Text]"/>
      <dgm:spPr/>
      <dgm:t>
        <a:bodyPr/>
        <a:lstStyle/>
        <a:p>
          <a:r>
            <a:rPr lang="en-US"/>
            <a:t>[1,0] 2</a:t>
          </a:r>
        </a:p>
      </dgm:t>
    </dgm:pt>
    <dgm:pt modelId="{27F3A1B7-9EC7-4445-A6D8-38E3CA478985}" type="parTrans" cxnId="{8AC62D08-69B7-43F3-8EA5-00568848F1D4}">
      <dgm:prSet/>
      <dgm:spPr/>
      <dgm:t>
        <a:bodyPr/>
        <a:lstStyle/>
        <a:p>
          <a:endParaRPr lang="en-US"/>
        </a:p>
      </dgm:t>
    </dgm:pt>
    <dgm:pt modelId="{F8EEFEDB-D222-415E-88ED-7DF30A5735D7}" type="sibTrans" cxnId="{8AC62D08-69B7-43F3-8EA5-00568848F1D4}">
      <dgm:prSet/>
      <dgm:spPr/>
      <dgm:t>
        <a:bodyPr/>
        <a:lstStyle/>
        <a:p>
          <a:endParaRPr lang="en-US"/>
        </a:p>
      </dgm:t>
    </dgm:pt>
    <dgm:pt modelId="{6F450390-58C1-4E83-9E04-A5B4D08249DF}">
      <dgm:prSet phldrT="[Text]"/>
      <dgm:spPr/>
      <dgm:t>
        <a:bodyPr/>
        <a:lstStyle/>
        <a:p>
          <a:r>
            <a:rPr lang="en-US"/>
            <a:t>[0,2] 3</a:t>
          </a:r>
        </a:p>
      </dgm:t>
    </dgm:pt>
    <dgm:pt modelId="{BC9FCA30-BEF8-442F-942E-2BD15ADC9066}" type="parTrans" cxnId="{4B5AEE4E-87AC-4CF9-80C2-25121C385C1F}">
      <dgm:prSet/>
      <dgm:spPr/>
      <dgm:t>
        <a:bodyPr/>
        <a:lstStyle/>
        <a:p>
          <a:endParaRPr lang="en-US"/>
        </a:p>
      </dgm:t>
    </dgm:pt>
    <dgm:pt modelId="{DD0FFE62-6A51-4433-A2FB-8A230F73D8F8}" type="sibTrans" cxnId="{4B5AEE4E-87AC-4CF9-80C2-25121C385C1F}">
      <dgm:prSet/>
      <dgm:spPr/>
      <dgm:t>
        <a:bodyPr/>
        <a:lstStyle/>
        <a:p>
          <a:endParaRPr lang="en-US"/>
        </a:p>
      </dgm:t>
    </dgm:pt>
    <dgm:pt modelId="{1ACC4B28-87D6-4C39-AD12-020D641B9F61}">
      <dgm:prSet phldrT="[Text]"/>
      <dgm:spPr/>
      <dgm:t>
        <a:bodyPr/>
        <a:lstStyle/>
        <a:p>
          <a:r>
            <a:rPr lang="en-US"/>
            <a:t>[1,1] 3</a:t>
          </a:r>
        </a:p>
      </dgm:t>
    </dgm:pt>
    <dgm:pt modelId="{BEEA3469-E861-4357-9CB4-8580CA9F7444}" type="parTrans" cxnId="{E162EA9C-FF82-423E-8245-C6A041D0879A}">
      <dgm:prSet/>
      <dgm:spPr/>
      <dgm:t>
        <a:bodyPr/>
        <a:lstStyle/>
        <a:p>
          <a:endParaRPr lang="en-US"/>
        </a:p>
      </dgm:t>
    </dgm:pt>
    <dgm:pt modelId="{F468F8B4-0A2A-4ED0-81DA-F9E44BB3BBC3}" type="sibTrans" cxnId="{E162EA9C-FF82-423E-8245-C6A041D0879A}">
      <dgm:prSet/>
      <dgm:spPr/>
      <dgm:t>
        <a:bodyPr/>
        <a:lstStyle/>
        <a:p>
          <a:endParaRPr lang="en-US"/>
        </a:p>
      </dgm:t>
    </dgm:pt>
    <dgm:pt modelId="{0480A577-F9FE-4528-A16C-F9F1C767F7C9}">
      <dgm:prSet phldrT="[Text]"/>
      <dgm:spPr/>
      <dgm:t>
        <a:bodyPr/>
        <a:lstStyle/>
        <a:p>
          <a:r>
            <a:rPr lang="en-US"/>
            <a:t>[1,1] 3</a:t>
          </a:r>
        </a:p>
      </dgm:t>
    </dgm:pt>
    <dgm:pt modelId="{9044F292-06E5-403A-9FA7-78BDA38949CB}" type="parTrans" cxnId="{B99E6328-96D3-43B8-8E57-9AD9B06B73CD}">
      <dgm:prSet/>
      <dgm:spPr/>
      <dgm:t>
        <a:bodyPr/>
        <a:lstStyle/>
        <a:p>
          <a:endParaRPr lang="en-US"/>
        </a:p>
      </dgm:t>
    </dgm:pt>
    <dgm:pt modelId="{B1922D65-DD7D-450A-B15A-50F1AB4DB24E}" type="sibTrans" cxnId="{B99E6328-96D3-43B8-8E57-9AD9B06B73CD}">
      <dgm:prSet/>
      <dgm:spPr/>
      <dgm:t>
        <a:bodyPr/>
        <a:lstStyle/>
        <a:p>
          <a:endParaRPr lang="en-US"/>
        </a:p>
      </dgm:t>
    </dgm:pt>
    <dgm:pt modelId="{0FE3FD1E-DA90-48C7-A943-4D6C6CBFFBDA}">
      <dgm:prSet phldrT="[Text]"/>
      <dgm:spPr/>
      <dgm:t>
        <a:bodyPr/>
        <a:lstStyle/>
        <a:p>
          <a:r>
            <a:rPr lang="en-US"/>
            <a:t>[3,0] 3</a:t>
          </a:r>
        </a:p>
      </dgm:t>
    </dgm:pt>
    <dgm:pt modelId="{AA6D851A-276B-489F-B8D9-B9F2DBE7571F}" type="parTrans" cxnId="{003596D2-1477-4378-B403-55360707A738}">
      <dgm:prSet/>
      <dgm:spPr/>
      <dgm:t>
        <a:bodyPr/>
        <a:lstStyle/>
        <a:p>
          <a:endParaRPr lang="en-US"/>
        </a:p>
      </dgm:t>
    </dgm:pt>
    <dgm:pt modelId="{025B9174-6C6A-4150-9CB8-43095257351C}" type="sibTrans" cxnId="{003596D2-1477-4378-B403-55360707A738}">
      <dgm:prSet/>
      <dgm:spPr/>
      <dgm:t>
        <a:bodyPr/>
        <a:lstStyle/>
        <a:p>
          <a:endParaRPr lang="en-US"/>
        </a:p>
      </dgm:t>
    </dgm:pt>
    <dgm:pt modelId="{296471AA-6B60-41D0-9711-75FB9E825F67}">
      <dgm:prSet phldrT="[Text]"/>
      <dgm:spPr/>
      <dgm:t>
        <a:bodyPr/>
        <a:lstStyle/>
        <a:p>
          <a:r>
            <a:rPr lang="en-US"/>
            <a:t>[1,2] 4</a:t>
          </a:r>
        </a:p>
      </dgm:t>
    </dgm:pt>
    <dgm:pt modelId="{4081C029-AC74-4301-89C2-1173346C740C}" type="parTrans" cxnId="{DAFDB513-C781-43F0-89A1-2940C4AA7537}">
      <dgm:prSet/>
      <dgm:spPr/>
      <dgm:t>
        <a:bodyPr/>
        <a:lstStyle/>
        <a:p>
          <a:endParaRPr lang="en-US"/>
        </a:p>
      </dgm:t>
    </dgm:pt>
    <dgm:pt modelId="{CB8647D2-1AC4-4A60-B90E-09730ABC4956}" type="sibTrans" cxnId="{DAFDB513-C781-43F0-89A1-2940C4AA7537}">
      <dgm:prSet/>
      <dgm:spPr/>
      <dgm:t>
        <a:bodyPr/>
        <a:lstStyle/>
        <a:p>
          <a:endParaRPr lang="en-US"/>
        </a:p>
      </dgm:t>
    </dgm:pt>
    <dgm:pt modelId="{BF1DC749-8AF2-4F7F-8A01-4B05FA0D2054}">
      <dgm:prSet phldrT="[Text]"/>
      <dgm:spPr/>
      <dgm:t>
        <a:bodyPr/>
        <a:lstStyle/>
        <a:p>
          <a:r>
            <a:rPr lang="en-US"/>
            <a:t>[1,0] 4</a:t>
          </a:r>
        </a:p>
      </dgm:t>
    </dgm:pt>
    <dgm:pt modelId="{B508BEF4-F32F-4F2F-93FA-9A5111A7F184}" type="parTrans" cxnId="{8409A658-BECA-40F1-B553-ECD86DDFDDC2}">
      <dgm:prSet/>
      <dgm:spPr/>
      <dgm:t>
        <a:bodyPr/>
        <a:lstStyle/>
        <a:p>
          <a:endParaRPr lang="en-US"/>
        </a:p>
      </dgm:t>
    </dgm:pt>
    <dgm:pt modelId="{F1664D2E-63A1-4958-B116-33DDBABF43E1}" type="sibTrans" cxnId="{8409A658-BECA-40F1-B553-ECD86DDFDDC2}">
      <dgm:prSet/>
      <dgm:spPr/>
      <dgm:t>
        <a:bodyPr/>
        <a:lstStyle/>
        <a:p>
          <a:endParaRPr lang="en-US"/>
        </a:p>
      </dgm:t>
    </dgm:pt>
    <dgm:pt modelId="{D4AF8A5A-863E-4569-B42B-A93337FF3B48}">
      <dgm:prSet phldrT="[Text]"/>
      <dgm:spPr/>
      <dgm:t>
        <a:bodyPr/>
        <a:lstStyle/>
        <a:p>
          <a:r>
            <a:rPr lang="en-US"/>
            <a:t>[2,1] 4</a:t>
          </a:r>
        </a:p>
      </dgm:t>
    </dgm:pt>
    <dgm:pt modelId="{E36698B3-408E-4897-8C4F-2513DCD62F6A}" type="parTrans" cxnId="{19C4C340-D2EB-490D-B279-9B30A3CFFB56}">
      <dgm:prSet/>
      <dgm:spPr/>
      <dgm:t>
        <a:bodyPr/>
        <a:lstStyle/>
        <a:p>
          <a:endParaRPr lang="en-US"/>
        </a:p>
      </dgm:t>
    </dgm:pt>
    <dgm:pt modelId="{613715BF-3E8D-40E2-8277-5C0C0472319D}" type="sibTrans" cxnId="{19C4C340-D2EB-490D-B279-9B30A3CFFB56}">
      <dgm:prSet/>
      <dgm:spPr/>
      <dgm:t>
        <a:bodyPr/>
        <a:lstStyle/>
        <a:p>
          <a:endParaRPr lang="en-US"/>
        </a:p>
      </dgm:t>
    </dgm:pt>
    <dgm:pt modelId="{5989B3EB-C5B0-451E-B9C0-7EA17F86FA60}">
      <dgm:prSet phldrT="[Text]"/>
      <dgm:spPr/>
      <dgm:t>
        <a:bodyPr/>
        <a:lstStyle/>
        <a:p>
          <a:r>
            <a:rPr lang="en-US"/>
            <a:t>[1,2] 4</a:t>
          </a:r>
        </a:p>
      </dgm:t>
    </dgm:pt>
    <dgm:pt modelId="{8DF783E3-A3D2-462C-82AA-FD60DAD6F388}" type="parTrans" cxnId="{0653863E-FF70-4A2F-9007-D66A21C45A3F}">
      <dgm:prSet/>
      <dgm:spPr/>
      <dgm:t>
        <a:bodyPr/>
        <a:lstStyle/>
        <a:p>
          <a:endParaRPr lang="en-US"/>
        </a:p>
      </dgm:t>
    </dgm:pt>
    <dgm:pt modelId="{08C71E1F-F9A2-4255-9A1D-508F02F87085}" type="sibTrans" cxnId="{0653863E-FF70-4A2F-9007-D66A21C45A3F}">
      <dgm:prSet/>
      <dgm:spPr/>
      <dgm:t>
        <a:bodyPr/>
        <a:lstStyle/>
        <a:p>
          <a:endParaRPr lang="en-US"/>
        </a:p>
      </dgm:t>
    </dgm:pt>
    <dgm:pt modelId="{BF504B75-3B32-4436-9884-D7B6D1DA8658}">
      <dgm:prSet phldrT="[Text]"/>
      <dgm:spPr/>
      <dgm:t>
        <a:bodyPr/>
        <a:lstStyle/>
        <a:p>
          <a:r>
            <a:rPr lang="en-US"/>
            <a:t>[0,1] 4</a:t>
          </a:r>
        </a:p>
      </dgm:t>
    </dgm:pt>
    <dgm:pt modelId="{7C4EE385-5600-4C5D-96BC-CB3028570992}" type="parTrans" cxnId="{6830E8A2-9BE0-4E20-9743-7B3AF141A834}">
      <dgm:prSet/>
      <dgm:spPr/>
      <dgm:t>
        <a:bodyPr/>
        <a:lstStyle/>
        <a:p>
          <a:endParaRPr lang="en-US"/>
        </a:p>
      </dgm:t>
    </dgm:pt>
    <dgm:pt modelId="{B920ABAF-29FB-45C7-A73C-ABEC7474868D}" type="sibTrans" cxnId="{6830E8A2-9BE0-4E20-9743-7B3AF141A834}">
      <dgm:prSet/>
      <dgm:spPr/>
      <dgm:t>
        <a:bodyPr/>
        <a:lstStyle/>
        <a:p>
          <a:endParaRPr lang="en-US"/>
        </a:p>
      </dgm:t>
    </dgm:pt>
    <dgm:pt modelId="{6E099DFD-982E-45DF-9C0C-AA87FDFC67ED}">
      <dgm:prSet phldrT="[Text]"/>
      <dgm:spPr/>
      <dgm:t>
        <a:bodyPr/>
        <a:lstStyle/>
        <a:p>
          <a:r>
            <a:rPr lang="en-US"/>
            <a:t>[1,2] 4</a:t>
          </a:r>
        </a:p>
      </dgm:t>
    </dgm:pt>
    <dgm:pt modelId="{E6D3A158-F112-461F-BC40-0F8F046A8962}" type="parTrans" cxnId="{857461C1-FE95-4C1C-97BF-E84BA894570A}">
      <dgm:prSet/>
      <dgm:spPr/>
      <dgm:t>
        <a:bodyPr/>
        <a:lstStyle/>
        <a:p>
          <a:endParaRPr lang="en-US"/>
        </a:p>
      </dgm:t>
    </dgm:pt>
    <dgm:pt modelId="{E39BF10A-A0B1-4AB8-A0BC-C51900263157}" type="sibTrans" cxnId="{857461C1-FE95-4C1C-97BF-E84BA894570A}">
      <dgm:prSet/>
      <dgm:spPr/>
      <dgm:t>
        <a:bodyPr/>
        <a:lstStyle/>
        <a:p>
          <a:endParaRPr lang="en-US"/>
        </a:p>
      </dgm:t>
    </dgm:pt>
    <dgm:pt modelId="{1AEBB384-759F-4D4B-BC08-7BC88BA268E1}">
      <dgm:prSet phldrT="[Text]"/>
      <dgm:spPr/>
      <dgm:t>
        <a:bodyPr/>
        <a:lstStyle/>
        <a:p>
          <a:r>
            <a:rPr lang="en-US"/>
            <a:t>[2,1] 4</a:t>
          </a:r>
        </a:p>
      </dgm:t>
    </dgm:pt>
    <dgm:pt modelId="{6F35FEDD-0145-4AD1-B71F-657A0F38F931}" type="parTrans" cxnId="{25C05616-9670-4979-8E75-AF6B32E4C6E7}">
      <dgm:prSet/>
      <dgm:spPr/>
      <dgm:t>
        <a:bodyPr/>
        <a:lstStyle/>
        <a:p>
          <a:endParaRPr lang="en-US"/>
        </a:p>
      </dgm:t>
    </dgm:pt>
    <dgm:pt modelId="{4A883138-B741-4503-A787-3ABDC849CDB6}" type="sibTrans" cxnId="{25C05616-9670-4979-8E75-AF6B32E4C6E7}">
      <dgm:prSet/>
      <dgm:spPr/>
      <dgm:t>
        <a:bodyPr/>
        <a:lstStyle/>
        <a:p>
          <a:endParaRPr lang="en-US"/>
        </a:p>
      </dgm:t>
    </dgm:pt>
    <dgm:pt modelId="{73227C6D-029F-46B5-B6A3-F23FCDF6D244}">
      <dgm:prSet phldrT="[Text]"/>
      <dgm:spPr/>
      <dgm:t>
        <a:bodyPr/>
        <a:lstStyle/>
        <a:p>
          <a:r>
            <a:rPr lang="en-US"/>
            <a:t>[2,1] 4</a:t>
          </a:r>
        </a:p>
      </dgm:t>
    </dgm:pt>
    <dgm:pt modelId="{DF8F1E79-9BD0-483C-9E03-490BD47B43E9}" type="parTrans" cxnId="{CCBF2A54-E5DF-4257-ADCE-D782BA3AE469}">
      <dgm:prSet/>
      <dgm:spPr/>
      <dgm:t>
        <a:bodyPr/>
        <a:lstStyle/>
        <a:p>
          <a:endParaRPr lang="en-US"/>
        </a:p>
      </dgm:t>
    </dgm:pt>
    <dgm:pt modelId="{832AA629-ABB8-4C28-B830-4F480015269F}" type="sibTrans" cxnId="{CCBF2A54-E5DF-4257-ADCE-D782BA3AE469}">
      <dgm:prSet/>
      <dgm:spPr/>
      <dgm:t>
        <a:bodyPr/>
        <a:lstStyle/>
        <a:p>
          <a:endParaRPr lang="en-US"/>
        </a:p>
      </dgm:t>
    </dgm:pt>
    <dgm:pt modelId="{340A51BC-F227-437A-9966-0301A0CFE44C}">
      <dgm:prSet phldrT="[Text]"/>
      <dgm:spPr/>
      <dgm:t>
        <a:bodyPr/>
        <a:lstStyle/>
        <a:p>
          <a:r>
            <a:rPr lang="en-US"/>
            <a:t>[1,1] 5</a:t>
          </a:r>
        </a:p>
      </dgm:t>
    </dgm:pt>
    <dgm:pt modelId="{60355DA0-BFCA-4761-B40D-6970D24B309F}" type="parTrans" cxnId="{FF6767BE-9CA1-41F6-A2E9-0EFD7ECF4900}">
      <dgm:prSet/>
      <dgm:spPr/>
      <dgm:t>
        <a:bodyPr/>
        <a:lstStyle/>
        <a:p>
          <a:endParaRPr lang="en-US"/>
        </a:p>
      </dgm:t>
    </dgm:pt>
    <dgm:pt modelId="{41ABE9C0-2DE5-4049-A5C4-0CBC4CC3B049}" type="sibTrans" cxnId="{FF6767BE-9CA1-41F6-A2E9-0EFD7ECF4900}">
      <dgm:prSet/>
      <dgm:spPr/>
      <dgm:t>
        <a:bodyPr/>
        <a:lstStyle/>
        <a:p>
          <a:endParaRPr lang="en-US"/>
        </a:p>
      </dgm:t>
    </dgm:pt>
    <dgm:pt modelId="{DF6886F3-3135-40C8-8EF0-2DC295B2CF83}">
      <dgm:prSet phldrT="[Text]"/>
      <dgm:spPr/>
      <dgm:t>
        <a:bodyPr/>
        <a:lstStyle/>
        <a:p>
          <a:r>
            <a:rPr lang="en-US"/>
            <a:t>[2,2] 5</a:t>
          </a:r>
        </a:p>
      </dgm:t>
    </dgm:pt>
    <dgm:pt modelId="{0C568D05-4A67-44C8-A961-771F32E1A607}" type="parTrans" cxnId="{A296871F-FB3C-4D40-8217-F58EF05E987F}">
      <dgm:prSet/>
      <dgm:spPr/>
      <dgm:t>
        <a:bodyPr/>
        <a:lstStyle/>
        <a:p>
          <a:endParaRPr lang="en-US"/>
        </a:p>
      </dgm:t>
    </dgm:pt>
    <dgm:pt modelId="{9B35E598-D5D2-4402-BDD1-8F2450441190}" type="sibTrans" cxnId="{A296871F-FB3C-4D40-8217-F58EF05E987F}">
      <dgm:prSet/>
      <dgm:spPr/>
      <dgm:t>
        <a:bodyPr/>
        <a:lstStyle/>
        <a:p>
          <a:endParaRPr lang="en-US"/>
        </a:p>
      </dgm:t>
    </dgm:pt>
    <dgm:pt modelId="{8628DBD7-697E-48DE-B92A-0DFB426CC1B2}">
      <dgm:prSet phldrT="[Text]"/>
      <dgm:spPr/>
      <dgm:t>
        <a:bodyPr/>
        <a:lstStyle/>
        <a:p>
          <a:r>
            <a:rPr lang="en-US"/>
            <a:t>[2,2] 5</a:t>
          </a:r>
        </a:p>
      </dgm:t>
    </dgm:pt>
    <dgm:pt modelId="{732B8037-42D2-4DCD-BCAF-B85ADFFE4FB3}" type="parTrans" cxnId="{5101C821-E8F8-4052-9BA7-34D78B612553}">
      <dgm:prSet/>
      <dgm:spPr/>
      <dgm:t>
        <a:bodyPr/>
        <a:lstStyle/>
        <a:p>
          <a:endParaRPr lang="en-US"/>
        </a:p>
      </dgm:t>
    </dgm:pt>
    <dgm:pt modelId="{64E56B48-0F3C-450D-80C2-7C08A30406C0}" type="sibTrans" cxnId="{5101C821-E8F8-4052-9BA7-34D78B612553}">
      <dgm:prSet/>
      <dgm:spPr/>
      <dgm:t>
        <a:bodyPr/>
        <a:lstStyle/>
        <a:p>
          <a:endParaRPr lang="en-US"/>
        </a:p>
      </dgm:t>
    </dgm:pt>
    <dgm:pt modelId="{D3128C43-5A70-4A7D-97A9-45EC3246A4A5}">
      <dgm:prSet phldrT="[Text]"/>
      <dgm:spPr/>
      <dgm:t>
        <a:bodyPr/>
        <a:lstStyle/>
        <a:p>
          <a:r>
            <a:rPr lang="en-US"/>
            <a:t>[0,2] 5</a:t>
          </a:r>
        </a:p>
      </dgm:t>
    </dgm:pt>
    <dgm:pt modelId="{7B4DE614-A325-4259-AAFD-EB37990CF4F4}" type="parTrans" cxnId="{C9244EE3-EF52-40FB-A258-2E159778762E}">
      <dgm:prSet/>
      <dgm:spPr/>
      <dgm:t>
        <a:bodyPr/>
        <a:lstStyle/>
        <a:p>
          <a:endParaRPr lang="en-US"/>
        </a:p>
      </dgm:t>
    </dgm:pt>
    <dgm:pt modelId="{0FB3A70A-57AD-448A-973A-9476F7C1D868}" type="sibTrans" cxnId="{C9244EE3-EF52-40FB-A258-2E159778762E}">
      <dgm:prSet/>
      <dgm:spPr/>
      <dgm:t>
        <a:bodyPr/>
        <a:lstStyle/>
        <a:p>
          <a:endParaRPr lang="en-US"/>
        </a:p>
      </dgm:t>
    </dgm:pt>
    <dgm:pt modelId="{195F4F70-AD87-4B29-99E7-6354BADE34D5}">
      <dgm:prSet phldrT="[Text]"/>
      <dgm:spPr/>
      <dgm:t>
        <a:bodyPr/>
        <a:lstStyle/>
        <a:p>
          <a:r>
            <a:rPr lang="en-US"/>
            <a:t>[2,2] 5</a:t>
          </a:r>
        </a:p>
      </dgm:t>
    </dgm:pt>
    <dgm:pt modelId="{E91A8F12-2697-41E1-8A5F-93194DC8D6ED}" type="parTrans" cxnId="{044F554A-41B2-4C9E-98D3-78C8961229E4}">
      <dgm:prSet/>
      <dgm:spPr/>
      <dgm:t>
        <a:bodyPr/>
        <a:lstStyle/>
        <a:p>
          <a:endParaRPr lang="en-US"/>
        </a:p>
      </dgm:t>
    </dgm:pt>
    <dgm:pt modelId="{0A0942E6-AFC8-4AE9-AEE4-AC60B002263D}" type="sibTrans" cxnId="{044F554A-41B2-4C9E-98D3-78C8961229E4}">
      <dgm:prSet/>
      <dgm:spPr/>
      <dgm:t>
        <a:bodyPr/>
        <a:lstStyle/>
        <a:p>
          <a:endParaRPr lang="en-US"/>
        </a:p>
      </dgm:t>
    </dgm:pt>
    <dgm:pt modelId="{64BB97F2-CFF2-484B-BF5F-EDB96D7BC7AC}">
      <dgm:prSet phldrT="[Text]"/>
      <dgm:spPr/>
      <dgm:t>
        <a:bodyPr/>
        <a:lstStyle/>
        <a:p>
          <a:r>
            <a:rPr lang="en-US"/>
            <a:t>[0,2] 5</a:t>
          </a:r>
        </a:p>
      </dgm:t>
    </dgm:pt>
    <dgm:pt modelId="{94BC899C-2C8A-40DE-ACDF-743EDA08727A}" type="parTrans" cxnId="{8D680911-455B-4FD7-948E-120833A45FE7}">
      <dgm:prSet/>
      <dgm:spPr/>
      <dgm:t>
        <a:bodyPr/>
        <a:lstStyle/>
        <a:p>
          <a:endParaRPr lang="en-US"/>
        </a:p>
      </dgm:t>
    </dgm:pt>
    <dgm:pt modelId="{4B408E70-66F4-4288-913D-9252C87B2C41}" type="sibTrans" cxnId="{8D680911-455B-4FD7-948E-120833A45FE7}">
      <dgm:prSet/>
      <dgm:spPr/>
      <dgm:t>
        <a:bodyPr/>
        <a:lstStyle/>
        <a:p>
          <a:endParaRPr lang="en-US"/>
        </a:p>
      </dgm:t>
    </dgm:pt>
    <dgm:pt modelId="{542A1D31-3CA9-407A-BD27-CACDDB09BA93}">
      <dgm:prSet phldrT="[Text]"/>
      <dgm:spPr/>
      <dgm:t>
        <a:bodyPr/>
        <a:lstStyle/>
        <a:p>
          <a:r>
            <a:rPr lang="en-US"/>
            <a:t>[0,2] 5</a:t>
          </a:r>
        </a:p>
      </dgm:t>
    </dgm:pt>
    <dgm:pt modelId="{95DEA0E4-1A76-43E3-B59E-781CA572FA47}" type="parTrans" cxnId="{A6FD7FEF-46C1-4D82-B025-B015203EF0A1}">
      <dgm:prSet/>
      <dgm:spPr/>
      <dgm:t>
        <a:bodyPr/>
        <a:lstStyle/>
        <a:p>
          <a:endParaRPr lang="en-US"/>
        </a:p>
      </dgm:t>
    </dgm:pt>
    <dgm:pt modelId="{040C1529-F465-4312-864F-4EA7DCF55E5F}" type="sibTrans" cxnId="{A6FD7FEF-46C1-4D82-B025-B015203EF0A1}">
      <dgm:prSet/>
      <dgm:spPr/>
      <dgm:t>
        <a:bodyPr/>
        <a:lstStyle/>
        <a:p>
          <a:endParaRPr lang="en-US"/>
        </a:p>
      </dgm:t>
    </dgm:pt>
    <dgm:pt modelId="{6B0C3C22-CA16-4C74-B7B8-371A659134C3}">
      <dgm:prSet phldrT="[Text]"/>
      <dgm:spPr/>
      <dgm:t>
        <a:bodyPr/>
        <a:lstStyle/>
        <a:p>
          <a:r>
            <a:rPr lang="en-US"/>
            <a:t>[2,2] 5</a:t>
          </a:r>
        </a:p>
      </dgm:t>
    </dgm:pt>
    <dgm:pt modelId="{F5DEE9DC-4944-4B27-87DD-60E1ABE01F2C}" type="parTrans" cxnId="{55EBAE88-05F2-437F-87D3-297F9A1D7FA1}">
      <dgm:prSet/>
      <dgm:spPr/>
      <dgm:t>
        <a:bodyPr/>
        <a:lstStyle/>
        <a:p>
          <a:endParaRPr lang="en-US"/>
        </a:p>
      </dgm:t>
    </dgm:pt>
    <dgm:pt modelId="{E74642D6-36A5-4F0B-8F38-73B0F71FBD5B}" type="sibTrans" cxnId="{55EBAE88-05F2-437F-87D3-297F9A1D7FA1}">
      <dgm:prSet/>
      <dgm:spPr/>
      <dgm:t>
        <a:bodyPr/>
        <a:lstStyle/>
        <a:p>
          <a:endParaRPr lang="en-US"/>
        </a:p>
      </dgm:t>
    </dgm:pt>
    <dgm:pt modelId="{63D980F9-4BE1-4759-8214-1EB700D44D1D}">
      <dgm:prSet phldrT="[Text]"/>
      <dgm:spPr/>
      <dgm:t>
        <a:bodyPr/>
        <a:lstStyle/>
        <a:p>
          <a:r>
            <a:rPr lang="en-US"/>
            <a:t>[2,0] 5</a:t>
          </a:r>
        </a:p>
      </dgm:t>
    </dgm:pt>
    <dgm:pt modelId="{6E110517-9EFF-452F-B179-DCBAE71F5242}" type="parTrans" cxnId="{973A2B86-EF3F-4672-B7A5-A590D9508CCD}">
      <dgm:prSet/>
      <dgm:spPr/>
      <dgm:t>
        <a:bodyPr/>
        <a:lstStyle/>
        <a:p>
          <a:endParaRPr lang="en-US"/>
        </a:p>
      </dgm:t>
    </dgm:pt>
    <dgm:pt modelId="{03238E2A-954D-430A-B03E-D1A287FAA64B}" type="sibTrans" cxnId="{973A2B86-EF3F-4672-B7A5-A590D9508CCD}">
      <dgm:prSet/>
      <dgm:spPr/>
      <dgm:t>
        <a:bodyPr/>
        <a:lstStyle/>
        <a:p>
          <a:endParaRPr lang="en-US"/>
        </a:p>
      </dgm:t>
    </dgm:pt>
    <dgm:pt modelId="{23CE2A1E-6337-42FA-BC38-361181AED34E}">
      <dgm:prSet phldrT="[Text]"/>
      <dgm:spPr/>
      <dgm:t>
        <a:bodyPr/>
        <a:lstStyle/>
        <a:p>
          <a:r>
            <a:rPr lang="en-US"/>
            <a:t>[2,0] 5</a:t>
          </a:r>
        </a:p>
      </dgm:t>
    </dgm:pt>
    <dgm:pt modelId="{9CC03FA1-CF95-4A7E-95E8-29F43F2695D1}" type="parTrans" cxnId="{971A315C-19A0-4F42-875C-A89F38FABA1C}">
      <dgm:prSet/>
      <dgm:spPr/>
      <dgm:t>
        <a:bodyPr/>
        <a:lstStyle/>
        <a:p>
          <a:endParaRPr lang="en-US"/>
        </a:p>
      </dgm:t>
    </dgm:pt>
    <dgm:pt modelId="{BCA7B724-4701-4251-98E5-02CFA9EACD69}" type="sibTrans" cxnId="{971A315C-19A0-4F42-875C-A89F38FABA1C}">
      <dgm:prSet/>
      <dgm:spPr/>
      <dgm:t>
        <a:bodyPr/>
        <a:lstStyle/>
        <a:p>
          <a:endParaRPr lang="en-US"/>
        </a:p>
      </dgm:t>
    </dgm:pt>
    <dgm:pt modelId="{56D33D8A-F845-4CEA-B4D2-498D8A8FE1CD}">
      <dgm:prSet phldrT="[Text]"/>
      <dgm:spPr/>
      <dgm:t>
        <a:bodyPr/>
        <a:lstStyle/>
        <a:p>
          <a:r>
            <a:rPr lang="en-US"/>
            <a:t>[2,0] 5</a:t>
          </a:r>
        </a:p>
      </dgm:t>
    </dgm:pt>
    <dgm:pt modelId="{D4415CE3-F05C-4E79-AD1D-6EE78A46E2CB}" type="parTrans" cxnId="{8029928D-470F-4BA2-93FF-14F903FB2B4C}">
      <dgm:prSet/>
      <dgm:spPr/>
      <dgm:t>
        <a:bodyPr/>
        <a:lstStyle/>
        <a:p>
          <a:endParaRPr lang="en-US"/>
        </a:p>
      </dgm:t>
    </dgm:pt>
    <dgm:pt modelId="{5D311BB9-9644-4258-9496-FEB612E9FC01}" type="sibTrans" cxnId="{8029928D-470F-4BA2-93FF-14F903FB2B4C}">
      <dgm:prSet/>
      <dgm:spPr/>
      <dgm:t>
        <a:bodyPr/>
        <a:lstStyle/>
        <a:p>
          <a:endParaRPr lang="en-US"/>
        </a:p>
      </dgm:t>
    </dgm:pt>
    <dgm:pt modelId="{DE8F702A-86D9-443F-AF11-0B8FF3F113D4}">
      <dgm:prSet phldrT="[Text]"/>
      <dgm:spPr/>
      <dgm:t>
        <a:bodyPr/>
        <a:lstStyle/>
        <a:p>
          <a:r>
            <a:rPr lang="en-US"/>
            <a:t>[2,2] 5</a:t>
          </a:r>
        </a:p>
      </dgm:t>
    </dgm:pt>
    <dgm:pt modelId="{95CE4265-F529-4678-B266-32771B2E6230}" type="parTrans" cxnId="{0E01E3E8-8AFF-4092-89BB-D7E2D8A0030A}">
      <dgm:prSet/>
      <dgm:spPr/>
      <dgm:t>
        <a:bodyPr/>
        <a:lstStyle/>
        <a:p>
          <a:endParaRPr lang="en-US"/>
        </a:p>
      </dgm:t>
    </dgm:pt>
    <dgm:pt modelId="{5847FE2C-0777-45E4-991B-56B4F1FCF95B}" type="sibTrans" cxnId="{0E01E3E8-8AFF-4092-89BB-D7E2D8A0030A}">
      <dgm:prSet/>
      <dgm:spPr/>
      <dgm:t>
        <a:bodyPr/>
        <a:lstStyle/>
        <a:p>
          <a:endParaRPr lang="en-US"/>
        </a:p>
      </dgm:t>
    </dgm:pt>
    <dgm:pt modelId="{B3EF1293-F077-4CD7-A236-0AEEE42194E9}">
      <dgm:prSet phldrT="[Text]"/>
      <dgm:spPr/>
      <dgm:t>
        <a:bodyPr/>
        <a:lstStyle/>
        <a:p>
          <a:r>
            <a:rPr lang="en-US"/>
            <a:t>[1,1] 5</a:t>
          </a:r>
        </a:p>
      </dgm:t>
    </dgm:pt>
    <dgm:pt modelId="{8C597CD7-6DB6-4145-B496-50F227401616}" type="parTrans" cxnId="{AECEC519-0737-4A39-B175-396A056D6CAE}">
      <dgm:prSet/>
      <dgm:spPr/>
      <dgm:t>
        <a:bodyPr/>
        <a:lstStyle/>
        <a:p>
          <a:endParaRPr lang="en-US"/>
        </a:p>
      </dgm:t>
    </dgm:pt>
    <dgm:pt modelId="{8B5F09FB-7897-45FB-8AA0-8A5ABF7B3F66}" type="sibTrans" cxnId="{AECEC519-0737-4A39-B175-396A056D6CAE}">
      <dgm:prSet/>
      <dgm:spPr/>
      <dgm:t>
        <a:bodyPr/>
        <a:lstStyle/>
        <a:p>
          <a:endParaRPr lang="en-US"/>
        </a:p>
      </dgm:t>
    </dgm:pt>
    <dgm:pt modelId="{C46FFE2F-74FC-4B2F-B70D-05A642EF9EB0}">
      <dgm:prSet phldrT="[Text]"/>
      <dgm:spPr/>
      <dgm:t>
        <a:bodyPr/>
        <a:lstStyle/>
        <a:p>
          <a:r>
            <a:rPr lang="en-US"/>
            <a:t>[2,2] 5</a:t>
          </a:r>
        </a:p>
      </dgm:t>
    </dgm:pt>
    <dgm:pt modelId="{AAC46EF4-9A89-4494-85D1-06AFD8E8471D}" type="parTrans" cxnId="{3B78473E-D360-442C-9960-D4DFC5A466A3}">
      <dgm:prSet/>
      <dgm:spPr/>
      <dgm:t>
        <a:bodyPr/>
        <a:lstStyle/>
        <a:p>
          <a:endParaRPr lang="en-US"/>
        </a:p>
      </dgm:t>
    </dgm:pt>
    <dgm:pt modelId="{23FD200A-693E-452E-819A-C0B6A5898AB8}" type="sibTrans" cxnId="{3B78473E-D360-442C-9960-D4DFC5A466A3}">
      <dgm:prSet/>
      <dgm:spPr/>
      <dgm:t>
        <a:bodyPr/>
        <a:lstStyle/>
        <a:p>
          <a:endParaRPr lang="en-US"/>
        </a:p>
      </dgm:t>
    </dgm:pt>
    <dgm:pt modelId="{8A23E74C-5D2F-462B-AF39-4E29423CADC8}" type="pres">
      <dgm:prSet presAssocID="{18846604-0D25-4EA2-8B03-521118142BE2}" presName="mainComposite" presStyleCnt="0">
        <dgm:presLayoutVars>
          <dgm:chPref val="1"/>
          <dgm:dir/>
          <dgm:animOne val="branch"/>
          <dgm:animLvl val="lvl"/>
          <dgm:resizeHandles val="exact"/>
        </dgm:presLayoutVars>
      </dgm:prSet>
      <dgm:spPr/>
    </dgm:pt>
    <dgm:pt modelId="{A495DDEC-29A0-450D-81BB-E14CB310B740}" type="pres">
      <dgm:prSet presAssocID="{18846604-0D25-4EA2-8B03-521118142BE2}" presName="hierFlow" presStyleCnt="0"/>
      <dgm:spPr/>
    </dgm:pt>
    <dgm:pt modelId="{439460C5-4219-4D84-9481-C7C00CB17CA2}" type="pres">
      <dgm:prSet presAssocID="{18846604-0D25-4EA2-8B03-521118142BE2}" presName="hierChild1" presStyleCnt="0">
        <dgm:presLayoutVars>
          <dgm:chPref val="1"/>
          <dgm:animOne val="branch"/>
          <dgm:animLvl val="lvl"/>
        </dgm:presLayoutVars>
      </dgm:prSet>
      <dgm:spPr/>
    </dgm:pt>
    <dgm:pt modelId="{DA9180DB-B93C-4663-9085-F7E9A82DE2B2}" type="pres">
      <dgm:prSet presAssocID="{C406222D-98D6-4C27-9023-1B6533749B32}" presName="Name14" presStyleCnt="0"/>
      <dgm:spPr/>
    </dgm:pt>
    <dgm:pt modelId="{51FC79C0-6855-44FB-976A-6125B9DE6A02}" type="pres">
      <dgm:prSet presAssocID="{C406222D-98D6-4C27-9023-1B6533749B32}" presName="level1Shape" presStyleLbl="node0" presStyleIdx="0" presStyleCnt="1">
        <dgm:presLayoutVars>
          <dgm:chPref val="3"/>
        </dgm:presLayoutVars>
      </dgm:prSet>
      <dgm:spPr/>
    </dgm:pt>
    <dgm:pt modelId="{717AD666-5329-4B64-BE1B-B216D586B679}" type="pres">
      <dgm:prSet presAssocID="{C406222D-98D6-4C27-9023-1B6533749B32}" presName="hierChild2" presStyleCnt="0"/>
      <dgm:spPr/>
    </dgm:pt>
    <dgm:pt modelId="{797126A7-B790-442F-A08D-765F8D86F2B9}" type="pres">
      <dgm:prSet presAssocID="{CE49043D-5769-4269-9C4C-6C0E3948B2CA}" presName="Name19" presStyleLbl="parChTrans1D2" presStyleIdx="0" presStyleCnt="2"/>
      <dgm:spPr/>
    </dgm:pt>
    <dgm:pt modelId="{9115DD73-5C0B-4EDD-A1C0-4E135006C183}" type="pres">
      <dgm:prSet presAssocID="{86610079-95D4-486B-9F15-C047A28EA41A}" presName="Name21" presStyleCnt="0"/>
      <dgm:spPr/>
    </dgm:pt>
    <dgm:pt modelId="{DB1D907E-033A-494E-8A90-3BF8CDCC7547}" type="pres">
      <dgm:prSet presAssocID="{86610079-95D4-486B-9F15-C047A28EA41A}" presName="level2Shape" presStyleLbl="node2" presStyleIdx="0" presStyleCnt="2"/>
      <dgm:spPr/>
    </dgm:pt>
    <dgm:pt modelId="{A5E493A8-5AA8-4F23-B7A6-5D4465CF935D}" type="pres">
      <dgm:prSet presAssocID="{86610079-95D4-486B-9F15-C047A28EA41A}" presName="hierChild3" presStyleCnt="0"/>
      <dgm:spPr/>
    </dgm:pt>
    <dgm:pt modelId="{A94E3C7E-1ACE-4318-B1EB-B312DA965FA0}" type="pres">
      <dgm:prSet presAssocID="{BC9FCA30-BEF8-442F-942E-2BD15ADC9066}" presName="Name19" presStyleLbl="parChTrans1D3" presStyleIdx="0" presStyleCnt="4"/>
      <dgm:spPr/>
    </dgm:pt>
    <dgm:pt modelId="{F22CD639-35C0-48D1-B4DF-FB13C516BC05}" type="pres">
      <dgm:prSet presAssocID="{6F450390-58C1-4E83-9E04-A5B4D08249DF}" presName="Name21" presStyleCnt="0"/>
      <dgm:spPr/>
    </dgm:pt>
    <dgm:pt modelId="{7EA08C57-E55E-4F34-97CB-98E138EA9B64}" type="pres">
      <dgm:prSet presAssocID="{6F450390-58C1-4E83-9E04-A5B4D08249DF}" presName="level2Shape" presStyleLbl="node3" presStyleIdx="0" presStyleCnt="4"/>
      <dgm:spPr/>
    </dgm:pt>
    <dgm:pt modelId="{E340B433-1FC7-4484-B518-6C998B15D4BC}" type="pres">
      <dgm:prSet presAssocID="{6F450390-58C1-4E83-9E04-A5B4D08249DF}" presName="hierChild3" presStyleCnt="0"/>
      <dgm:spPr/>
    </dgm:pt>
    <dgm:pt modelId="{7411E1C7-1C5A-4E21-9748-0C384BFC90FA}" type="pres">
      <dgm:prSet presAssocID="{4081C029-AC74-4301-89C2-1173346C740C}" presName="Name19" presStyleLbl="parChTrans1D4" presStyleIdx="0" presStyleCnt="22"/>
      <dgm:spPr/>
    </dgm:pt>
    <dgm:pt modelId="{5BBCCDE0-CB49-4F20-970E-192B93A53689}" type="pres">
      <dgm:prSet presAssocID="{296471AA-6B60-41D0-9711-75FB9E825F67}" presName="Name21" presStyleCnt="0"/>
      <dgm:spPr/>
    </dgm:pt>
    <dgm:pt modelId="{FA112D4F-7E30-4FD6-A0F1-2C55D32B6D1D}" type="pres">
      <dgm:prSet presAssocID="{296471AA-6B60-41D0-9711-75FB9E825F67}" presName="level2Shape" presStyleLbl="node4" presStyleIdx="0" presStyleCnt="22"/>
      <dgm:spPr/>
      <dgm:t>
        <a:bodyPr/>
        <a:lstStyle/>
        <a:p>
          <a:endParaRPr lang="en-US"/>
        </a:p>
      </dgm:t>
    </dgm:pt>
    <dgm:pt modelId="{C45B5E16-CF52-4A20-8177-9EC99ECBB049}" type="pres">
      <dgm:prSet presAssocID="{296471AA-6B60-41D0-9711-75FB9E825F67}" presName="hierChild3" presStyleCnt="0"/>
      <dgm:spPr/>
    </dgm:pt>
    <dgm:pt modelId="{0B550933-2DB0-4043-841D-968945C9C673}" type="pres">
      <dgm:prSet presAssocID="{8C597CD7-6DB6-4145-B496-50F227401616}" presName="Name19" presStyleLbl="parChTrans1D4" presStyleIdx="1" presStyleCnt="22"/>
      <dgm:spPr/>
    </dgm:pt>
    <dgm:pt modelId="{9E855994-A59D-4CFF-8117-48313318CDB3}" type="pres">
      <dgm:prSet presAssocID="{B3EF1293-F077-4CD7-A236-0AEEE42194E9}" presName="Name21" presStyleCnt="0"/>
      <dgm:spPr/>
    </dgm:pt>
    <dgm:pt modelId="{B509A6F2-ACA5-4A5F-AADC-AFAB6A76C321}" type="pres">
      <dgm:prSet presAssocID="{B3EF1293-F077-4CD7-A236-0AEEE42194E9}" presName="level2Shape" presStyleLbl="node4" presStyleIdx="1" presStyleCnt="22"/>
      <dgm:spPr/>
      <dgm:t>
        <a:bodyPr/>
        <a:lstStyle/>
        <a:p>
          <a:endParaRPr lang="en-US"/>
        </a:p>
      </dgm:t>
    </dgm:pt>
    <dgm:pt modelId="{1B81CE0B-09C5-4DE0-936B-57254E7A2F0E}" type="pres">
      <dgm:prSet presAssocID="{B3EF1293-F077-4CD7-A236-0AEEE42194E9}" presName="hierChild3" presStyleCnt="0"/>
      <dgm:spPr/>
    </dgm:pt>
    <dgm:pt modelId="{F623E05D-8F33-4A8F-B790-2406BCF64A61}" type="pres">
      <dgm:prSet presAssocID="{AAC46EF4-9A89-4494-85D1-06AFD8E8471D}" presName="Name19" presStyleLbl="parChTrans1D4" presStyleIdx="2" presStyleCnt="22"/>
      <dgm:spPr/>
    </dgm:pt>
    <dgm:pt modelId="{7A19A439-F324-4F28-A487-76CCFE95D9C0}" type="pres">
      <dgm:prSet presAssocID="{C46FFE2F-74FC-4B2F-B70D-05A642EF9EB0}" presName="Name21" presStyleCnt="0"/>
      <dgm:spPr/>
    </dgm:pt>
    <dgm:pt modelId="{ACE7FB0D-EE79-4E85-AB19-B18FEFE7DE49}" type="pres">
      <dgm:prSet presAssocID="{C46FFE2F-74FC-4B2F-B70D-05A642EF9EB0}" presName="level2Shape" presStyleLbl="node4" presStyleIdx="2" presStyleCnt="22"/>
      <dgm:spPr/>
    </dgm:pt>
    <dgm:pt modelId="{19AA3FC3-8802-4A9A-9C92-6279AFED4849}" type="pres">
      <dgm:prSet presAssocID="{C46FFE2F-74FC-4B2F-B70D-05A642EF9EB0}" presName="hierChild3" presStyleCnt="0"/>
      <dgm:spPr/>
    </dgm:pt>
    <dgm:pt modelId="{6A0BD806-7672-4853-BF3F-A776D400CBAD}" type="pres">
      <dgm:prSet presAssocID="{BEEA3469-E861-4357-9CB4-8580CA9F7444}" presName="Name19" presStyleLbl="parChTrans1D3" presStyleIdx="1" presStyleCnt="4"/>
      <dgm:spPr/>
    </dgm:pt>
    <dgm:pt modelId="{E235C0DF-DA7B-4B1C-B69D-91686CD47661}" type="pres">
      <dgm:prSet presAssocID="{1ACC4B28-87D6-4C39-AD12-020D641B9F61}" presName="Name21" presStyleCnt="0"/>
      <dgm:spPr/>
    </dgm:pt>
    <dgm:pt modelId="{D27D637F-4FF5-404C-9C35-C1FDC0AFD779}" type="pres">
      <dgm:prSet presAssocID="{1ACC4B28-87D6-4C39-AD12-020D641B9F61}" presName="level2Shape" presStyleLbl="node3" presStyleIdx="1" presStyleCnt="4"/>
      <dgm:spPr/>
    </dgm:pt>
    <dgm:pt modelId="{226B9300-6DFE-4F25-A968-876034802988}" type="pres">
      <dgm:prSet presAssocID="{1ACC4B28-87D6-4C39-AD12-020D641B9F61}" presName="hierChild3" presStyleCnt="0"/>
      <dgm:spPr/>
    </dgm:pt>
    <dgm:pt modelId="{EC0E44E8-3FA8-40C0-BEB2-6798035A77E1}" type="pres">
      <dgm:prSet presAssocID="{B508BEF4-F32F-4F2F-93FA-9A5111A7F184}" presName="Name19" presStyleLbl="parChTrans1D4" presStyleIdx="3" presStyleCnt="22"/>
      <dgm:spPr/>
    </dgm:pt>
    <dgm:pt modelId="{9D554CDD-6145-4684-9589-2AEC8DB77B15}" type="pres">
      <dgm:prSet presAssocID="{BF1DC749-8AF2-4F7F-8A01-4B05FA0D2054}" presName="Name21" presStyleCnt="0"/>
      <dgm:spPr/>
    </dgm:pt>
    <dgm:pt modelId="{421F9FAD-0281-4173-8664-95212019512E}" type="pres">
      <dgm:prSet presAssocID="{BF1DC749-8AF2-4F7F-8A01-4B05FA0D2054}" presName="level2Shape" presStyleLbl="node4" presStyleIdx="3" presStyleCnt="22"/>
      <dgm:spPr/>
      <dgm:t>
        <a:bodyPr/>
        <a:lstStyle/>
        <a:p>
          <a:endParaRPr lang="en-US"/>
        </a:p>
      </dgm:t>
    </dgm:pt>
    <dgm:pt modelId="{8F51833B-7C31-4F64-B15F-BF5559143F76}" type="pres">
      <dgm:prSet presAssocID="{BF1DC749-8AF2-4F7F-8A01-4B05FA0D2054}" presName="hierChild3" presStyleCnt="0"/>
      <dgm:spPr/>
    </dgm:pt>
    <dgm:pt modelId="{F1DCAF2B-5078-4165-A54D-0BADFF8202B4}" type="pres">
      <dgm:prSet presAssocID="{6E110517-9EFF-452F-B179-DCBAE71F5242}" presName="Name19" presStyleLbl="parChTrans1D4" presStyleIdx="4" presStyleCnt="22"/>
      <dgm:spPr/>
    </dgm:pt>
    <dgm:pt modelId="{0F4789B8-0A5D-44F5-9D87-C8F0195EB183}" type="pres">
      <dgm:prSet presAssocID="{63D980F9-4BE1-4759-8214-1EB700D44D1D}" presName="Name21" presStyleCnt="0"/>
      <dgm:spPr/>
    </dgm:pt>
    <dgm:pt modelId="{89D663DB-A539-471F-92A2-D95072193073}" type="pres">
      <dgm:prSet presAssocID="{63D980F9-4BE1-4759-8214-1EB700D44D1D}" presName="level2Shape" presStyleLbl="node4" presStyleIdx="4" presStyleCnt="22"/>
      <dgm:spPr/>
      <dgm:t>
        <a:bodyPr/>
        <a:lstStyle/>
        <a:p>
          <a:endParaRPr lang="en-US"/>
        </a:p>
      </dgm:t>
    </dgm:pt>
    <dgm:pt modelId="{38C3D6A8-9829-4FF4-817C-2057CC092E84}" type="pres">
      <dgm:prSet presAssocID="{63D980F9-4BE1-4759-8214-1EB700D44D1D}" presName="hierChild3" presStyleCnt="0"/>
      <dgm:spPr/>
    </dgm:pt>
    <dgm:pt modelId="{46241CF2-68D9-4A15-9C78-D1F5A3C443F0}" type="pres">
      <dgm:prSet presAssocID="{E36698B3-408E-4897-8C4F-2513DCD62F6A}" presName="Name19" presStyleLbl="parChTrans1D4" presStyleIdx="5" presStyleCnt="22"/>
      <dgm:spPr/>
    </dgm:pt>
    <dgm:pt modelId="{6D3820AF-A9B6-4610-B68C-BB7508074869}" type="pres">
      <dgm:prSet presAssocID="{D4AF8A5A-863E-4569-B42B-A93337FF3B48}" presName="Name21" presStyleCnt="0"/>
      <dgm:spPr/>
    </dgm:pt>
    <dgm:pt modelId="{0E61A0E0-5CA4-434F-A8DD-004228FCBF2B}" type="pres">
      <dgm:prSet presAssocID="{D4AF8A5A-863E-4569-B42B-A93337FF3B48}" presName="level2Shape" presStyleLbl="node4" presStyleIdx="5" presStyleCnt="22"/>
      <dgm:spPr/>
    </dgm:pt>
    <dgm:pt modelId="{44C06B88-FFEA-4914-98E4-0906EA81FB2E}" type="pres">
      <dgm:prSet presAssocID="{D4AF8A5A-863E-4569-B42B-A93337FF3B48}" presName="hierChild3" presStyleCnt="0"/>
      <dgm:spPr/>
    </dgm:pt>
    <dgm:pt modelId="{7AEDEA7B-C775-4888-AEE2-8F48BAB65AF1}" type="pres">
      <dgm:prSet presAssocID="{D4415CE3-F05C-4E79-AD1D-6EE78A46E2CB}" presName="Name19" presStyleLbl="parChTrans1D4" presStyleIdx="6" presStyleCnt="22"/>
      <dgm:spPr/>
    </dgm:pt>
    <dgm:pt modelId="{948C5D3B-E639-4110-ABFF-B5D7DFA78561}" type="pres">
      <dgm:prSet presAssocID="{56D33D8A-F845-4CEA-B4D2-498D8A8FE1CD}" presName="Name21" presStyleCnt="0"/>
      <dgm:spPr/>
    </dgm:pt>
    <dgm:pt modelId="{3C9C4C58-1774-4451-8924-A3B969D40076}" type="pres">
      <dgm:prSet presAssocID="{56D33D8A-F845-4CEA-B4D2-498D8A8FE1CD}" presName="level2Shape" presStyleLbl="node4" presStyleIdx="6" presStyleCnt="22"/>
      <dgm:spPr/>
      <dgm:t>
        <a:bodyPr/>
        <a:lstStyle/>
        <a:p>
          <a:endParaRPr lang="en-US"/>
        </a:p>
      </dgm:t>
    </dgm:pt>
    <dgm:pt modelId="{DA6A1233-B675-4F4E-A9CF-E128D0316F3D}" type="pres">
      <dgm:prSet presAssocID="{56D33D8A-F845-4CEA-B4D2-498D8A8FE1CD}" presName="hierChild3" presStyleCnt="0"/>
      <dgm:spPr/>
    </dgm:pt>
    <dgm:pt modelId="{829312E1-EECB-449C-B9FF-975C42650DFE}" type="pres">
      <dgm:prSet presAssocID="{95CE4265-F529-4678-B266-32771B2E6230}" presName="Name19" presStyleLbl="parChTrans1D4" presStyleIdx="7" presStyleCnt="22"/>
      <dgm:spPr/>
    </dgm:pt>
    <dgm:pt modelId="{9DB1E567-445A-4CE1-81EA-10F09630FB76}" type="pres">
      <dgm:prSet presAssocID="{DE8F702A-86D9-443F-AF11-0B8FF3F113D4}" presName="Name21" presStyleCnt="0"/>
      <dgm:spPr/>
    </dgm:pt>
    <dgm:pt modelId="{927845A4-17E7-42A3-8D2F-893C238750A3}" type="pres">
      <dgm:prSet presAssocID="{DE8F702A-86D9-443F-AF11-0B8FF3F113D4}" presName="level2Shape" presStyleLbl="node4" presStyleIdx="7" presStyleCnt="22"/>
      <dgm:spPr/>
    </dgm:pt>
    <dgm:pt modelId="{FC8282FD-AFC3-416A-AE15-1B3991C5431A}" type="pres">
      <dgm:prSet presAssocID="{DE8F702A-86D9-443F-AF11-0B8FF3F113D4}" presName="hierChild3" presStyleCnt="0"/>
      <dgm:spPr/>
    </dgm:pt>
    <dgm:pt modelId="{124F02EF-B9B8-43B2-9CE1-2FEC0E758F24}" type="pres">
      <dgm:prSet presAssocID="{8DF783E3-A3D2-462C-82AA-FD60DAD6F388}" presName="Name19" presStyleLbl="parChTrans1D4" presStyleIdx="8" presStyleCnt="22"/>
      <dgm:spPr/>
    </dgm:pt>
    <dgm:pt modelId="{37FF3ABD-A692-46C0-A77A-BD6DBBCC1C39}" type="pres">
      <dgm:prSet presAssocID="{5989B3EB-C5B0-451E-B9C0-7EA17F86FA60}" presName="Name21" presStyleCnt="0"/>
      <dgm:spPr/>
    </dgm:pt>
    <dgm:pt modelId="{FE565ACD-7A15-42E9-BF87-ABAF9E6C9F6E}" type="pres">
      <dgm:prSet presAssocID="{5989B3EB-C5B0-451E-B9C0-7EA17F86FA60}" presName="level2Shape" presStyleLbl="node4" presStyleIdx="8" presStyleCnt="22"/>
      <dgm:spPr/>
    </dgm:pt>
    <dgm:pt modelId="{0F7261B0-AE2A-4783-ADF4-DB81BC9253F3}" type="pres">
      <dgm:prSet presAssocID="{5989B3EB-C5B0-451E-B9C0-7EA17F86FA60}" presName="hierChild3" presStyleCnt="0"/>
      <dgm:spPr/>
    </dgm:pt>
    <dgm:pt modelId="{E718E59E-A5F2-4519-870D-9261DA5DD2F7}" type="pres">
      <dgm:prSet presAssocID="{95DEA0E4-1A76-43E3-B59E-781CA572FA47}" presName="Name19" presStyleLbl="parChTrans1D4" presStyleIdx="9" presStyleCnt="22"/>
      <dgm:spPr/>
    </dgm:pt>
    <dgm:pt modelId="{43614B87-63EA-4499-842E-4D89DCE3F4CE}" type="pres">
      <dgm:prSet presAssocID="{542A1D31-3CA9-407A-BD27-CACDDB09BA93}" presName="Name21" presStyleCnt="0"/>
      <dgm:spPr/>
    </dgm:pt>
    <dgm:pt modelId="{CB329904-9DFA-4BD9-888E-B92169728F18}" type="pres">
      <dgm:prSet presAssocID="{542A1D31-3CA9-407A-BD27-CACDDB09BA93}" presName="level2Shape" presStyleLbl="node4" presStyleIdx="9" presStyleCnt="22"/>
      <dgm:spPr/>
      <dgm:t>
        <a:bodyPr/>
        <a:lstStyle/>
        <a:p>
          <a:endParaRPr lang="en-US"/>
        </a:p>
      </dgm:t>
    </dgm:pt>
    <dgm:pt modelId="{D59A9559-AF36-413F-A06A-AF8E7DDEE9CE}" type="pres">
      <dgm:prSet presAssocID="{542A1D31-3CA9-407A-BD27-CACDDB09BA93}" presName="hierChild3" presStyleCnt="0"/>
      <dgm:spPr/>
    </dgm:pt>
    <dgm:pt modelId="{A6E2B9E1-D791-4496-860F-8EBABEE3284D}" type="pres">
      <dgm:prSet presAssocID="{F5DEE9DC-4944-4B27-87DD-60E1ABE01F2C}" presName="Name19" presStyleLbl="parChTrans1D4" presStyleIdx="10" presStyleCnt="22"/>
      <dgm:spPr/>
    </dgm:pt>
    <dgm:pt modelId="{33BBB1CA-D605-4EE5-B177-A3DAA102A1E7}" type="pres">
      <dgm:prSet presAssocID="{6B0C3C22-CA16-4C74-B7B8-371A659134C3}" presName="Name21" presStyleCnt="0"/>
      <dgm:spPr/>
    </dgm:pt>
    <dgm:pt modelId="{666717FB-2536-4312-B13E-01949AB4CCBE}" type="pres">
      <dgm:prSet presAssocID="{6B0C3C22-CA16-4C74-B7B8-371A659134C3}" presName="level2Shape" presStyleLbl="node4" presStyleIdx="10" presStyleCnt="22"/>
      <dgm:spPr/>
    </dgm:pt>
    <dgm:pt modelId="{16A1C05C-64DF-4BB1-BA48-D3DD56049B0F}" type="pres">
      <dgm:prSet presAssocID="{6B0C3C22-CA16-4C74-B7B8-371A659134C3}" presName="hierChild3" presStyleCnt="0"/>
      <dgm:spPr/>
    </dgm:pt>
    <dgm:pt modelId="{7ADACD27-072D-4EAE-B957-B8C8BBA1A633}" type="pres">
      <dgm:prSet presAssocID="{27F3A1B7-9EC7-4445-A6D8-38E3CA478985}" presName="Name19" presStyleLbl="parChTrans1D2" presStyleIdx="1" presStyleCnt="2"/>
      <dgm:spPr/>
    </dgm:pt>
    <dgm:pt modelId="{B5BFF424-EA4D-4697-B746-087A950748CE}" type="pres">
      <dgm:prSet presAssocID="{529A4B0F-3DE5-42F9-A537-078780A88937}" presName="Name21" presStyleCnt="0"/>
      <dgm:spPr/>
    </dgm:pt>
    <dgm:pt modelId="{9CA911E5-D623-4898-8984-3A13B2CAAAC8}" type="pres">
      <dgm:prSet presAssocID="{529A4B0F-3DE5-42F9-A537-078780A88937}" presName="level2Shape" presStyleLbl="node2" presStyleIdx="1" presStyleCnt="2"/>
      <dgm:spPr/>
    </dgm:pt>
    <dgm:pt modelId="{AE4C856E-AB80-48A5-A18F-397AACF15D57}" type="pres">
      <dgm:prSet presAssocID="{529A4B0F-3DE5-42F9-A537-078780A88937}" presName="hierChild3" presStyleCnt="0"/>
      <dgm:spPr/>
    </dgm:pt>
    <dgm:pt modelId="{446C251A-3444-4EDF-9E35-83FD209C4ED8}" type="pres">
      <dgm:prSet presAssocID="{9044F292-06E5-403A-9FA7-78BDA38949CB}" presName="Name19" presStyleLbl="parChTrans1D3" presStyleIdx="2" presStyleCnt="4"/>
      <dgm:spPr/>
    </dgm:pt>
    <dgm:pt modelId="{16E22D38-E1B0-4A16-ABA7-C1D49ABDA682}" type="pres">
      <dgm:prSet presAssocID="{0480A577-F9FE-4528-A16C-F9F1C767F7C9}" presName="Name21" presStyleCnt="0"/>
      <dgm:spPr/>
    </dgm:pt>
    <dgm:pt modelId="{FE3E5640-F1DE-4F5E-BF71-77576E4744EC}" type="pres">
      <dgm:prSet presAssocID="{0480A577-F9FE-4528-A16C-F9F1C767F7C9}" presName="level2Shape" presStyleLbl="node3" presStyleIdx="2" presStyleCnt="4"/>
      <dgm:spPr/>
    </dgm:pt>
    <dgm:pt modelId="{DE3658F0-9F82-47BE-8441-8ACAE36AF55C}" type="pres">
      <dgm:prSet presAssocID="{0480A577-F9FE-4528-A16C-F9F1C767F7C9}" presName="hierChild3" presStyleCnt="0"/>
      <dgm:spPr/>
    </dgm:pt>
    <dgm:pt modelId="{5DB20093-1ACE-4B38-8F99-5E3514B0DFEA}" type="pres">
      <dgm:prSet presAssocID="{7C4EE385-5600-4C5D-96BC-CB3028570992}" presName="Name19" presStyleLbl="parChTrans1D4" presStyleIdx="11" presStyleCnt="22"/>
      <dgm:spPr/>
    </dgm:pt>
    <dgm:pt modelId="{A5A97C78-E862-45BE-AA4B-A8E557D7DD23}" type="pres">
      <dgm:prSet presAssocID="{BF504B75-3B32-4436-9884-D7B6D1DA8658}" presName="Name21" presStyleCnt="0"/>
      <dgm:spPr/>
    </dgm:pt>
    <dgm:pt modelId="{D014C1C8-36B6-44D1-81AE-9ACE9CAB6CD7}" type="pres">
      <dgm:prSet presAssocID="{BF504B75-3B32-4436-9884-D7B6D1DA8658}" presName="level2Shape" presStyleLbl="node4" presStyleIdx="11" presStyleCnt="22"/>
      <dgm:spPr/>
      <dgm:t>
        <a:bodyPr/>
        <a:lstStyle/>
        <a:p>
          <a:endParaRPr lang="en-US"/>
        </a:p>
      </dgm:t>
    </dgm:pt>
    <dgm:pt modelId="{FCA58143-1580-4990-9CFE-6A481396B35A}" type="pres">
      <dgm:prSet presAssocID="{BF504B75-3B32-4436-9884-D7B6D1DA8658}" presName="hierChild3" presStyleCnt="0"/>
      <dgm:spPr/>
    </dgm:pt>
    <dgm:pt modelId="{CFBBC004-D2A2-43BD-BF00-E2CB92AF3C95}" type="pres">
      <dgm:prSet presAssocID="{94BC899C-2C8A-40DE-ACDF-743EDA08727A}" presName="Name19" presStyleLbl="parChTrans1D4" presStyleIdx="12" presStyleCnt="22"/>
      <dgm:spPr/>
    </dgm:pt>
    <dgm:pt modelId="{1E14B719-95BD-458A-9391-BCA7233E007A}" type="pres">
      <dgm:prSet presAssocID="{64BB97F2-CFF2-484B-BF5F-EDB96D7BC7AC}" presName="Name21" presStyleCnt="0"/>
      <dgm:spPr/>
    </dgm:pt>
    <dgm:pt modelId="{F1CAE209-ADC1-4E8D-A39C-2248205DD713}" type="pres">
      <dgm:prSet presAssocID="{64BB97F2-CFF2-484B-BF5F-EDB96D7BC7AC}" presName="level2Shape" presStyleLbl="node4" presStyleIdx="12" presStyleCnt="22"/>
      <dgm:spPr/>
      <dgm:t>
        <a:bodyPr/>
        <a:lstStyle/>
        <a:p>
          <a:endParaRPr lang="en-US"/>
        </a:p>
      </dgm:t>
    </dgm:pt>
    <dgm:pt modelId="{3E102683-7FE1-4EE5-BDA4-85F50403125C}" type="pres">
      <dgm:prSet presAssocID="{64BB97F2-CFF2-484B-BF5F-EDB96D7BC7AC}" presName="hierChild3" presStyleCnt="0"/>
      <dgm:spPr/>
    </dgm:pt>
    <dgm:pt modelId="{C4C6B241-6F8B-4824-B9F1-E7D55312E5C0}" type="pres">
      <dgm:prSet presAssocID="{E6D3A158-F112-461F-BC40-0F8F046A8962}" presName="Name19" presStyleLbl="parChTrans1D4" presStyleIdx="13" presStyleCnt="22"/>
      <dgm:spPr/>
    </dgm:pt>
    <dgm:pt modelId="{F9A329B8-D3AE-46E6-98A6-D1F6A34CA4E8}" type="pres">
      <dgm:prSet presAssocID="{6E099DFD-982E-45DF-9C0C-AA87FDFC67ED}" presName="Name21" presStyleCnt="0"/>
      <dgm:spPr/>
    </dgm:pt>
    <dgm:pt modelId="{14DA5FC5-3AB8-4CEC-9C04-5165CC44C1A2}" type="pres">
      <dgm:prSet presAssocID="{6E099DFD-982E-45DF-9C0C-AA87FDFC67ED}" presName="level2Shape" presStyleLbl="node4" presStyleIdx="13" presStyleCnt="22"/>
      <dgm:spPr/>
    </dgm:pt>
    <dgm:pt modelId="{56E2E4A5-97AA-430F-B1D9-1B2A224C69BB}" type="pres">
      <dgm:prSet presAssocID="{6E099DFD-982E-45DF-9C0C-AA87FDFC67ED}" presName="hierChild3" presStyleCnt="0"/>
      <dgm:spPr/>
    </dgm:pt>
    <dgm:pt modelId="{7F6F1EC0-383E-4284-9EF1-A1610EE71EBD}" type="pres">
      <dgm:prSet presAssocID="{7B4DE614-A325-4259-AAFD-EB37990CF4F4}" presName="Name19" presStyleLbl="parChTrans1D4" presStyleIdx="14" presStyleCnt="22"/>
      <dgm:spPr/>
    </dgm:pt>
    <dgm:pt modelId="{F2866288-BF9D-4CD0-9EB0-3CF0CD8E5326}" type="pres">
      <dgm:prSet presAssocID="{D3128C43-5A70-4A7D-97A9-45EC3246A4A5}" presName="Name21" presStyleCnt="0"/>
      <dgm:spPr/>
    </dgm:pt>
    <dgm:pt modelId="{2ECB145C-59A9-4154-A792-8C9FD334B945}" type="pres">
      <dgm:prSet presAssocID="{D3128C43-5A70-4A7D-97A9-45EC3246A4A5}" presName="level2Shape" presStyleLbl="node4" presStyleIdx="14" presStyleCnt="22"/>
      <dgm:spPr/>
      <dgm:t>
        <a:bodyPr/>
        <a:lstStyle/>
        <a:p>
          <a:endParaRPr lang="en-US"/>
        </a:p>
      </dgm:t>
    </dgm:pt>
    <dgm:pt modelId="{E677B9EF-8EC4-4D73-8997-7EF50CB14268}" type="pres">
      <dgm:prSet presAssocID="{D3128C43-5A70-4A7D-97A9-45EC3246A4A5}" presName="hierChild3" presStyleCnt="0"/>
      <dgm:spPr/>
    </dgm:pt>
    <dgm:pt modelId="{A47A3402-F63E-49CB-8810-1E44CC0B7FC4}" type="pres">
      <dgm:prSet presAssocID="{E91A8F12-2697-41E1-8A5F-93194DC8D6ED}" presName="Name19" presStyleLbl="parChTrans1D4" presStyleIdx="15" presStyleCnt="22"/>
      <dgm:spPr/>
    </dgm:pt>
    <dgm:pt modelId="{8A3022CC-0333-442C-9254-F989AF0424B0}" type="pres">
      <dgm:prSet presAssocID="{195F4F70-AD87-4B29-99E7-6354BADE34D5}" presName="Name21" presStyleCnt="0"/>
      <dgm:spPr/>
    </dgm:pt>
    <dgm:pt modelId="{3A0788FB-7F33-4638-B3BB-322BB362917A}" type="pres">
      <dgm:prSet presAssocID="{195F4F70-AD87-4B29-99E7-6354BADE34D5}" presName="level2Shape" presStyleLbl="node4" presStyleIdx="15" presStyleCnt="22"/>
      <dgm:spPr/>
      <dgm:t>
        <a:bodyPr/>
        <a:lstStyle/>
        <a:p>
          <a:endParaRPr lang="en-US"/>
        </a:p>
      </dgm:t>
    </dgm:pt>
    <dgm:pt modelId="{3A31D31D-DD14-4EBF-94C5-588F5AC4BC84}" type="pres">
      <dgm:prSet presAssocID="{195F4F70-AD87-4B29-99E7-6354BADE34D5}" presName="hierChild3" presStyleCnt="0"/>
      <dgm:spPr/>
    </dgm:pt>
    <dgm:pt modelId="{722BA602-4F20-48C3-AB9A-BFF73BD9B8F8}" type="pres">
      <dgm:prSet presAssocID="{6F35FEDD-0145-4AD1-B71F-657A0F38F931}" presName="Name19" presStyleLbl="parChTrans1D4" presStyleIdx="16" presStyleCnt="22"/>
      <dgm:spPr/>
    </dgm:pt>
    <dgm:pt modelId="{3A7AC286-C32A-48E3-8977-B2B353F0C9D3}" type="pres">
      <dgm:prSet presAssocID="{1AEBB384-759F-4D4B-BC08-7BC88BA268E1}" presName="Name21" presStyleCnt="0"/>
      <dgm:spPr/>
    </dgm:pt>
    <dgm:pt modelId="{5C186EF7-1992-4AEF-B064-62C1E6C54711}" type="pres">
      <dgm:prSet presAssocID="{1AEBB384-759F-4D4B-BC08-7BC88BA268E1}" presName="level2Shape" presStyleLbl="node4" presStyleIdx="16" presStyleCnt="22"/>
      <dgm:spPr/>
    </dgm:pt>
    <dgm:pt modelId="{45370CC7-702C-48C4-B556-AB7AF5E1D19A}" type="pres">
      <dgm:prSet presAssocID="{1AEBB384-759F-4D4B-BC08-7BC88BA268E1}" presName="hierChild3" presStyleCnt="0"/>
      <dgm:spPr/>
    </dgm:pt>
    <dgm:pt modelId="{EF99B53A-A5A6-4EAF-9810-2ADE2EB220E3}" type="pres">
      <dgm:prSet presAssocID="{9CC03FA1-CF95-4A7E-95E8-29F43F2695D1}" presName="Name19" presStyleLbl="parChTrans1D4" presStyleIdx="17" presStyleCnt="22"/>
      <dgm:spPr/>
    </dgm:pt>
    <dgm:pt modelId="{214B2EFF-D399-407C-83CC-89FB2117A6BF}" type="pres">
      <dgm:prSet presAssocID="{23CE2A1E-6337-42FA-BC38-361181AED34E}" presName="Name21" presStyleCnt="0"/>
      <dgm:spPr/>
    </dgm:pt>
    <dgm:pt modelId="{9C62C8FB-1600-4F4F-8EA9-357A3499A446}" type="pres">
      <dgm:prSet presAssocID="{23CE2A1E-6337-42FA-BC38-361181AED34E}" presName="level2Shape" presStyleLbl="node4" presStyleIdx="17" presStyleCnt="22"/>
      <dgm:spPr/>
      <dgm:t>
        <a:bodyPr/>
        <a:lstStyle/>
        <a:p>
          <a:endParaRPr lang="en-US"/>
        </a:p>
      </dgm:t>
    </dgm:pt>
    <dgm:pt modelId="{C6F8F56D-647C-4E09-A604-093BAAD8E0F4}" type="pres">
      <dgm:prSet presAssocID="{23CE2A1E-6337-42FA-BC38-361181AED34E}" presName="hierChild3" presStyleCnt="0"/>
      <dgm:spPr/>
    </dgm:pt>
    <dgm:pt modelId="{5C8E16AA-3325-42DD-9862-59B877117A0A}" type="pres">
      <dgm:prSet presAssocID="{732B8037-42D2-4DCD-BCAF-B85ADFFE4FB3}" presName="Name19" presStyleLbl="parChTrans1D4" presStyleIdx="18" presStyleCnt="22"/>
      <dgm:spPr/>
    </dgm:pt>
    <dgm:pt modelId="{974403F5-4458-409B-AF02-8D4898B4C412}" type="pres">
      <dgm:prSet presAssocID="{8628DBD7-697E-48DE-B92A-0DFB426CC1B2}" presName="Name21" presStyleCnt="0"/>
      <dgm:spPr/>
    </dgm:pt>
    <dgm:pt modelId="{F446D249-3421-4FCD-8B3E-95F26B2C2345}" type="pres">
      <dgm:prSet presAssocID="{8628DBD7-697E-48DE-B92A-0DFB426CC1B2}" presName="level2Shape" presStyleLbl="node4" presStyleIdx="18" presStyleCnt="22"/>
      <dgm:spPr/>
      <dgm:t>
        <a:bodyPr/>
        <a:lstStyle/>
        <a:p>
          <a:endParaRPr lang="en-US"/>
        </a:p>
      </dgm:t>
    </dgm:pt>
    <dgm:pt modelId="{A36217AE-2D62-43B0-87A4-EE77995B140E}" type="pres">
      <dgm:prSet presAssocID="{8628DBD7-697E-48DE-B92A-0DFB426CC1B2}" presName="hierChild3" presStyleCnt="0"/>
      <dgm:spPr/>
    </dgm:pt>
    <dgm:pt modelId="{11F54A93-D1E3-4D4B-8001-1D6DF25A1837}" type="pres">
      <dgm:prSet presAssocID="{AA6D851A-276B-489F-B8D9-B9F2DBE7571F}" presName="Name19" presStyleLbl="parChTrans1D3" presStyleIdx="3" presStyleCnt="4"/>
      <dgm:spPr/>
    </dgm:pt>
    <dgm:pt modelId="{6A220C09-0E07-4439-BAB2-518868B665F9}" type="pres">
      <dgm:prSet presAssocID="{0FE3FD1E-DA90-48C7-A943-4D6C6CBFFBDA}" presName="Name21" presStyleCnt="0"/>
      <dgm:spPr/>
    </dgm:pt>
    <dgm:pt modelId="{16F2AB56-DD7B-4C97-8E09-E364EA91ED4C}" type="pres">
      <dgm:prSet presAssocID="{0FE3FD1E-DA90-48C7-A943-4D6C6CBFFBDA}" presName="level2Shape" presStyleLbl="node3" presStyleIdx="3" presStyleCnt="4"/>
      <dgm:spPr/>
    </dgm:pt>
    <dgm:pt modelId="{AFC0DF03-0FE8-4E72-9461-8B6BB5A3B02C}" type="pres">
      <dgm:prSet presAssocID="{0FE3FD1E-DA90-48C7-A943-4D6C6CBFFBDA}" presName="hierChild3" presStyleCnt="0"/>
      <dgm:spPr/>
    </dgm:pt>
    <dgm:pt modelId="{D37E28B2-BDE3-4BE6-9B12-5817D8658491}" type="pres">
      <dgm:prSet presAssocID="{DF8F1E79-9BD0-483C-9E03-490BD47B43E9}" presName="Name19" presStyleLbl="parChTrans1D4" presStyleIdx="19" presStyleCnt="22"/>
      <dgm:spPr/>
    </dgm:pt>
    <dgm:pt modelId="{EB7E03DB-ADDC-47B0-8A76-64507D7ABC65}" type="pres">
      <dgm:prSet presAssocID="{73227C6D-029F-46B5-B6A3-F23FCDF6D244}" presName="Name21" presStyleCnt="0"/>
      <dgm:spPr/>
    </dgm:pt>
    <dgm:pt modelId="{7CEB3A99-1502-4460-BCD1-DF1C8B67D362}" type="pres">
      <dgm:prSet presAssocID="{73227C6D-029F-46B5-B6A3-F23FCDF6D244}" presName="level2Shape" presStyleLbl="node4" presStyleIdx="19" presStyleCnt="22"/>
      <dgm:spPr/>
      <dgm:t>
        <a:bodyPr/>
        <a:lstStyle/>
        <a:p>
          <a:endParaRPr lang="en-US"/>
        </a:p>
      </dgm:t>
    </dgm:pt>
    <dgm:pt modelId="{DE4C7CAC-F810-455A-8C4A-F0C272187E72}" type="pres">
      <dgm:prSet presAssocID="{73227C6D-029F-46B5-B6A3-F23FCDF6D244}" presName="hierChild3" presStyleCnt="0"/>
      <dgm:spPr/>
    </dgm:pt>
    <dgm:pt modelId="{6FD579B6-9C5F-4971-BD28-02BB67AD484E}" type="pres">
      <dgm:prSet presAssocID="{60355DA0-BFCA-4761-B40D-6970D24B309F}" presName="Name19" presStyleLbl="parChTrans1D4" presStyleIdx="20" presStyleCnt="22"/>
      <dgm:spPr/>
    </dgm:pt>
    <dgm:pt modelId="{0B2943CF-AE43-4C2C-B026-A2B15F280E28}" type="pres">
      <dgm:prSet presAssocID="{340A51BC-F227-437A-9966-0301A0CFE44C}" presName="Name21" presStyleCnt="0"/>
      <dgm:spPr/>
    </dgm:pt>
    <dgm:pt modelId="{72CAD9D2-5AAE-4615-88B3-B41144B181BA}" type="pres">
      <dgm:prSet presAssocID="{340A51BC-F227-437A-9966-0301A0CFE44C}" presName="level2Shape" presStyleLbl="node4" presStyleIdx="20" presStyleCnt="22"/>
      <dgm:spPr/>
      <dgm:t>
        <a:bodyPr/>
        <a:lstStyle/>
        <a:p>
          <a:endParaRPr lang="en-US"/>
        </a:p>
      </dgm:t>
    </dgm:pt>
    <dgm:pt modelId="{8086437E-4AF1-48D5-A348-DB6894264497}" type="pres">
      <dgm:prSet presAssocID="{340A51BC-F227-437A-9966-0301A0CFE44C}" presName="hierChild3" presStyleCnt="0"/>
      <dgm:spPr/>
    </dgm:pt>
    <dgm:pt modelId="{8DA4AFD5-1EE3-49AA-9254-EB0D51E3EA51}" type="pres">
      <dgm:prSet presAssocID="{0C568D05-4A67-44C8-A961-771F32E1A607}" presName="Name19" presStyleLbl="parChTrans1D4" presStyleIdx="21" presStyleCnt="22"/>
      <dgm:spPr/>
    </dgm:pt>
    <dgm:pt modelId="{E47932B3-7892-410B-A86B-3C171C463F05}" type="pres">
      <dgm:prSet presAssocID="{DF6886F3-3135-40C8-8EF0-2DC295B2CF83}" presName="Name21" presStyleCnt="0"/>
      <dgm:spPr/>
    </dgm:pt>
    <dgm:pt modelId="{33F63108-9EF9-43C2-ACD8-46F2404082B8}" type="pres">
      <dgm:prSet presAssocID="{DF6886F3-3135-40C8-8EF0-2DC295B2CF83}" presName="level2Shape" presStyleLbl="node4" presStyleIdx="21" presStyleCnt="22"/>
      <dgm:spPr/>
    </dgm:pt>
    <dgm:pt modelId="{FC545AE7-A55B-49D6-9A41-96A458CC5E42}" type="pres">
      <dgm:prSet presAssocID="{DF6886F3-3135-40C8-8EF0-2DC295B2CF83}" presName="hierChild3" presStyleCnt="0"/>
      <dgm:spPr/>
    </dgm:pt>
    <dgm:pt modelId="{46400337-5E5A-420E-B06C-DEFD85594203}" type="pres">
      <dgm:prSet presAssocID="{18846604-0D25-4EA2-8B03-521118142BE2}" presName="bgShapesFlow" presStyleCnt="0"/>
      <dgm:spPr/>
    </dgm:pt>
  </dgm:ptLst>
  <dgm:cxnLst>
    <dgm:cxn modelId="{A429A1F9-FDC8-46AC-9A2B-33D0B81178CB}" type="presOf" srcId="{DF6886F3-3135-40C8-8EF0-2DC295B2CF83}" destId="{33F63108-9EF9-43C2-ACD8-46F2404082B8}" srcOrd="0" destOrd="0" presId="urn:microsoft.com/office/officeart/2005/8/layout/hierarchy6"/>
    <dgm:cxn modelId="{1CCD092E-C2FA-476D-9D40-EBCE2ED42710}" type="presOf" srcId="{B508BEF4-F32F-4F2F-93FA-9A5111A7F184}" destId="{EC0E44E8-3FA8-40C0-BEB2-6798035A77E1}" srcOrd="0" destOrd="0" presId="urn:microsoft.com/office/officeart/2005/8/layout/hierarchy6"/>
    <dgm:cxn modelId="{9073160C-8D20-4783-891C-D2C06B9C20C3}" type="presOf" srcId="{6B0C3C22-CA16-4C74-B7B8-371A659134C3}" destId="{666717FB-2536-4312-B13E-01949AB4CCBE}" srcOrd="0" destOrd="0" presId="urn:microsoft.com/office/officeart/2005/8/layout/hierarchy6"/>
    <dgm:cxn modelId="{B99E6328-96D3-43B8-8E57-9AD9B06B73CD}" srcId="{529A4B0F-3DE5-42F9-A537-078780A88937}" destId="{0480A577-F9FE-4528-A16C-F9F1C767F7C9}" srcOrd="0" destOrd="0" parTransId="{9044F292-06E5-403A-9FA7-78BDA38949CB}" sibTransId="{B1922D65-DD7D-450A-B15A-50F1AB4DB24E}"/>
    <dgm:cxn modelId="{55EBAE88-05F2-437F-87D3-297F9A1D7FA1}" srcId="{5989B3EB-C5B0-451E-B9C0-7EA17F86FA60}" destId="{6B0C3C22-CA16-4C74-B7B8-371A659134C3}" srcOrd="1" destOrd="0" parTransId="{F5DEE9DC-4944-4B27-87DD-60E1ABE01F2C}" sibTransId="{E74642D6-36A5-4F0B-8F38-73B0F71FBD5B}"/>
    <dgm:cxn modelId="{9D8B81C6-FA0A-41D9-A07E-C16B0F8A6764}" type="presOf" srcId="{BF504B75-3B32-4436-9884-D7B6D1DA8658}" destId="{D014C1C8-36B6-44D1-81AE-9ACE9CAB6CD7}" srcOrd="0" destOrd="0" presId="urn:microsoft.com/office/officeart/2005/8/layout/hierarchy6"/>
    <dgm:cxn modelId="{4C569015-FE0D-459B-82D7-7EABC5B0A685}" type="presOf" srcId="{73227C6D-029F-46B5-B6A3-F23FCDF6D244}" destId="{7CEB3A99-1502-4460-BCD1-DF1C8B67D362}" srcOrd="0" destOrd="0" presId="urn:microsoft.com/office/officeart/2005/8/layout/hierarchy6"/>
    <dgm:cxn modelId="{044F554A-41B2-4C9E-98D3-78C8961229E4}" srcId="{6E099DFD-982E-45DF-9C0C-AA87FDFC67ED}" destId="{195F4F70-AD87-4B29-99E7-6354BADE34D5}" srcOrd="1" destOrd="0" parTransId="{E91A8F12-2697-41E1-8A5F-93194DC8D6ED}" sibTransId="{0A0942E6-AFC8-4AE9-AEE4-AC60B002263D}"/>
    <dgm:cxn modelId="{1B2063F3-C4A7-445F-B833-66789BA68DE2}" type="presOf" srcId="{7B4DE614-A325-4259-AAFD-EB37990CF4F4}" destId="{7F6F1EC0-383E-4284-9EF1-A1610EE71EBD}" srcOrd="0" destOrd="0" presId="urn:microsoft.com/office/officeart/2005/8/layout/hierarchy6"/>
    <dgm:cxn modelId="{C9244EE3-EF52-40FB-A258-2E159778762E}" srcId="{6E099DFD-982E-45DF-9C0C-AA87FDFC67ED}" destId="{D3128C43-5A70-4A7D-97A9-45EC3246A4A5}" srcOrd="0" destOrd="0" parTransId="{7B4DE614-A325-4259-AAFD-EB37990CF4F4}" sibTransId="{0FB3A70A-57AD-448A-973A-9476F7C1D868}"/>
    <dgm:cxn modelId="{C3851885-D405-4884-A5E2-BD1B48DACF09}" type="presOf" srcId="{95CE4265-F529-4678-B266-32771B2E6230}" destId="{829312E1-EECB-449C-B9FF-975C42650DFE}" srcOrd="0" destOrd="0" presId="urn:microsoft.com/office/officeart/2005/8/layout/hierarchy6"/>
    <dgm:cxn modelId="{51FBC1E9-9BB9-4C7B-96F9-DDF8F2DC9C0E}" type="presOf" srcId="{6E110517-9EFF-452F-B179-DCBAE71F5242}" destId="{F1DCAF2B-5078-4165-A54D-0BADFF8202B4}" srcOrd="0" destOrd="0" presId="urn:microsoft.com/office/officeart/2005/8/layout/hierarchy6"/>
    <dgm:cxn modelId="{F5D8E970-05D9-43D9-B2E8-22732D537932}" type="presOf" srcId="{D4AF8A5A-863E-4569-B42B-A93337FF3B48}" destId="{0E61A0E0-5CA4-434F-A8DD-004228FCBF2B}" srcOrd="0" destOrd="0" presId="urn:microsoft.com/office/officeart/2005/8/layout/hierarchy6"/>
    <dgm:cxn modelId="{E162EA9C-FF82-423E-8245-C6A041D0879A}" srcId="{86610079-95D4-486B-9F15-C047A28EA41A}" destId="{1ACC4B28-87D6-4C39-AD12-020D641B9F61}" srcOrd="1" destOrd="0" parTransId="{BEEA3469-E861-4357-9CB4-8580CA9F7444}" sibTransId="{F468F8B4-0A2A-4ED0-81DA-F9E44BB3BBC3}"/>
    <dgm:cxn modelId="{971A315C-19A0-4F42-875C-A89F38FABA1C}" srcId="{1AEBB384-759F-4D4B-BC08-7BC88BA268E1}" destId="{23CE2A1E-6337-42FA-BC38-361181AED34E}" srcOrd="0" destOrd="0" parTransId="{9CC03FA1-CF95-4A7E-95E8-29F43F2695D1}" sibTransId="{BCA7B724-4701-4251-98E5-02CFA9EACD69}"/>
    <dgm:cxn modelId="{6398DB93-5236-43BF-9F14-6291B65D2BB0}" type="presOf" srcId="{BEEA3469-E861-4357-9CB4-8580CA9F7444}" destId="{6A0BD806-7672-4853-BF3F-A776D400CBAD}" srcOrd="0" destOrd="0" presId="urn:microsoft.com/office/officeart/2005/8/layout/hierarchy6"/>
    <dgm:cxn modelId="{0E269411-15E0-46CB-B919-2D47FADCABA1}" type="presOf" srcId="{CE49043D-5769-4269-9C4C-6C0E3948B2CA}" destId="{797126A7-B790-442F-A08D-765F8D86F2B9}" srcOrd="0" destOrd="0" presId="urn:microsoft.com/office/officeart/2005/8/layout/hierarchy6"/>
    <dgm:cxn modelId="{19C4C340-D2EB-490D-B279-9B30A3CFFB56}" srcId="{1ACC4B28-87D6-4C39-AD12-020D641B9F61}" destId="{D4AF8A5A-863E-4569-B42B-A93337FF3B48}" srcOrd="1" destOrd="0" parTransId="{E36698B3-408E-4897-8C4F-2513DCD62F6A}" sibTransId="{613715BF-3E8D-40E2-8277-5C0C0472319D}"/>
    <dgm:cxn modelId="{27A106B2-165F-4DAA-ABB3-E7B9DFE1FD3D}" type="presOf" srcId="{6F450390-58C1-4E83-9E04-A5B4D08249DF}" destId="{7EA08C57-E55E-4F34-97CB-98E138EA9B64}" srcOrd="0" destOrd="0" presId="urn:microsoft.com/office/officeart/2005/8/layout/hierarchy6"/>
    <dgm:cxn modelId="{A5AE715F-173C-4391-92A1-7C49A6A10FFC}" type="presOf" srcId="{95DEA0E4-1A76-43E3-B59E-781CA572FA47}" destId="{E718E59E-A5F2-4519-870D-9261DA5DD2F7}" srcOrd="0" destOrd="0" presId="urn:microsoft.com/office/officeart/2005/8/layout/hierarchy6"/>
    <dgm:cxn modelId="{88078FBE-4565-4F2D-96BC-AE8F6E3CBC70}" type="presOf" srcId="{0FE3FD1E-DA90-48C7-A943-4D6C6CBFFBDA}" destId="{16F2AB56-DD7B-4C97-8E09-E364EA91ED4C}" srcOrd="0" destOrd="0" presId="urn:microsoft.com/office/officeart/2005/8/layout/hierarchy6"/>
    <dgm:cxn modelId="{E573E17E-B0ED-4EBD-A606-87D5D19514A4}" type="presOf" srcId="{E91A8F12-2697-41E1-8A5F-93194DC8D6ED}" destId="{A47A3402-F63E-49CB-8810-1E44CC0B7FC4}" srcOrd="0" destOrd="0" presId="urn:microsoft.com/office/officeart/2005/8/layout/hierarchy6"/>
    <dgm:cxn modelId="{25C05616-9670-4979-8E75-AF6B32E4C6E7}" srcId="{0480A577-F9FE-4528-A16C-F9F1C767F7C9}" destId="{1AEBB384-759F-4D4B-BC08-7BC88BA268E1}" srcOrd="2" destOrd="0" parTransId="{6F35FEDD-0145-4AD1-B71F-657A0F38F931}" sibTransId="{4A883138-B741-4503-A787-3ABDC849CDB6}"/>
    <dgm:cxn modelId="{034CC693-1A2C-4D90-8381-347609EE3E6C}" type="presOf" srcId="{DE8F702A-86D9-443F-AF11-0B8FF3F113D4}" destId="{927845A4-17E7-42A3-8D2F-893C238750A3}" srcOrd="0" destOrd="0" presId="urn:microsoft.com/office/officeart/2005/8/layout/hierarchy6"/>
    <dgm:cxn modelId="{5101C821-E8F8-4052-9BA7-34D78B612553}" srcId="{1AEBB384-759F-4D4B-BC08-7BC88BA268E1}" destId="{8628DBD7-697E-48DE-B92A-0DFB426CC1B2}" srcOrd="1" destOrd="0" parTransId="{732B8037-42D2-4DCD-BCAF-B85ADFFE4FB3}" sibTransId="{64E56B48-0F3C-450D-80C2-7C08A30406C0}"/>
    <dgm:cxn modelId="{7F2E3B9C-B492-4CA2-AE8B-F88EF0F0B7CD}" type="presOf" srcId="{18846604-0D25-4EA2-8B03-521118142BE2}" destId="{8A23E74C-5D2F-462B-AF39-4E29423CADC8}" srcOrd="0" destOrd="0" presId="urn:microsoft.com/office/officeart/2005/8/layout/hierarchy6"/>
    <dgm:cxn modelId="{A296871F-FB3C-4D40-8217-F58EF05E987F}" srcId="{73227C6D-029F-46B5-B6A3-F23FCDF6D244}" destId="{DF6886F3-3135-40C8-8EF0-2DC295B2CF83}" srcOrd="1" destOrd="0" parTransId="{0C568D05-4A67-44C8-A961-771F32E1A607}" sibTransId="{9B35E598-D5D2-4402-BDD1-8F2450441190}"/>
    <dgm:cxn modelId="{8D680911-455B-4FD7-948E-120833A45FE7}" srcId="{BF504B75-3B32-4436-9884-D7B6D1DA8658}" destId="{64BB97F2-CFF2-484B-BF5F-EDB96D7BC7AC}" srcOrd="0" destOrd="0" parTransId="{94BC899C-2C8A-40DE-ACDF-743EDA08727A}" sibTransId="{4B408E70-66F4-4288-913D-9252C87B2C41}"/>
    <dgm:cxn modelId="{0E01E3E8-8AFF-4092-89BB-D7E2D8A0030A}" srcId="{D4AF8A5A-863E-4569-B42B-A93337FF3B48}" destId="{DE8F702A-86D9-443F-AF11-0B8FF3F113D4}" srcOrd="1" destOrd="0" parTransId="{95CE4265-F529-4678-B266-32771B2E6230}" sibTransId="{5847FE2C-0777-45E4-991B-56B4F1FCF95B}"/>
    <dgm:cxn modelId="{9EB4ACE8-54D4-4CE4-A945-79640E134564}" type="presOf" srcId="{E6D3A158-F112-461F-BC40-0F8F046A8962}" destId="{C4C6B241-6F8B-4824-B9F1-E7D55312E5C0}" srcOrd="0" destOrd="0" presId="urn:microsoft.com/office/officeart/2005/8/layout/hierarchy6"/>
    <dgm:cxn modelId="{8029928D-470F-4BA2-93FF-14F903FB2B4C}" srcId="{D4AF8A5A-863E-4569-B42B-A93337FF3B48}" destId="{56D33D8A-F845-4CEA-B4D2-498D8A8FE1CD}" srcOrd="0" destOrd="0" parTransId="{D4415CE3-F05C-4E79-AD1D-6EE78A46E2CB}" sibTransId="{5D311BB9-9644-4258-9496-FEB612E9FC01}"/>
    <dgm:cxn modelId="{DAFDB513-C781-43F0-89A1-2940C4AA7537}" srcId="{6F450390-58C1-4E83-9E04-A5B4D08249DF}" destId="{296471AA-6B60-41D0-9711-75FB9E825F67}" srcOrd="0" destOrd="0" parTransId="{4081C029-AC74-4301-89C2-1173346C740C}" sibTransId="{CB8647D2-1AC4-4A60-B90E-09730ABC4956}"/>
    <dgm:cxn modelId="{76668CEF-4E16-437A-B916-B89DA812D742}" type="presOf" srcId="{5989B3EB-C5B0-451E-B9C0-7EA17F86FA60}" destId="{FE565ACD-7A15-42E9-BF87-ABAF9E6C9F6E}" srcOrd="0" destOrd="0" presId="urn:microsoft.com/office/officeart/2005/8/layout/hierarchy6"/>
    <dgm:cxn modelId="{AECEC519-0737-4A39-B175-396A056D6CAE}" srcId="{296471AA-6B60-41D0-9711-75FB9E825F67}" destId="{B3EF1293-F077-4CD7-A236-0AEEE42194E9}" srcOrd="0" destOrd="0" parTransId="{8C597CD7-6DB6-4145-B496-50F227401616}" sibTransId="{8B5F09FB-7897-45FB-8AA0-8A5ABF7B3F66}"/>
    <dgm:cxn modelId="{8409A658-BECA-40F1-B553-ECD86DDFDDC2}" srcId="{1ACC4B28-87D6-4C39-AD12-020D641B9F61}" destId="{BF1DC749-8AF2-4F7F-8A01-4B05FA0D2054}" srcOrd="0" destOrd="0" parTransId="{B508BEF4-F32F-4F2F-93FA-9A5111A7F184}" sibTransId="{F1664D2E-63A1-4958-B116-33DDBABF43E1}"/>
    <dgm:cxn modelId="{3D2411A5-7ECD-4D7F-AB5B-B63681861311}" type="presOf" srcId="{94BC899C-2C8A-40DE-ACDF-743EDA08727A}" destId="{CFBBC004-D2A2-43BD-BF00-E2CB92AF3C95}" srcOrd="0" destOrd="0" presId="urn:microsoft.com/office/officeart/2005/8/layout/hierarchy6"/>
    <dgm:cxn modelId="{F35F575F-2F5D-477C-849E-B1EE7FC2DADB}" type="presOf" srcId="{60355DA0-BFCA-4761-B40D-6970D24B309F}" destId="{6FD579B6-9C5F-4971-BD28-02BB67AD484E}" srcOrd="0" destOrd="0" presId="urn:microsoft.com/office/officeart/2005/8/layout/hierarchy6"/>
    <dgm:cxn modelId="{B40B1330-4C71-476B-A20E-ADD973A8DCB0}" type="presOf" srcId="{BF1DC749-8AF2-4F7F-8A01-4B05FA0D2054}" destId="{421F9FAD-0281-4173-8664-95212019512E}" srcOrd="0" destOrd="0" presId="urn:microsoft.com/office/officeart/2005/8/layout/hierarchy6"/>
    <dgm:cxn modelId="{62ED0741-060F-45E7-9235-36C76701F020}" type="presOf" srcId="{AAC46EF4-9A89-4494-85D1-06AFD8E8471D}" destId="{F623E05D-8F33-4A8F-B790-2406BCF64A61}" srcOrd="0" destOrd="0" presId="urn:microsoft.com/office/officeart/2005/8/layout/hierarchy6"/>
    <dgm:cxn modelId="{8C399939-74D4-4D7E-8315-61DABB7B5993}" type="presOf" srcId="{8628DBD7-697E-48DE-B92A-0DFB426CC1B2}" destId="{F446D249-3421-4FCD-8B3E-95F26B2C2345}" srcOrd="0" destOrd="0" presId="urn:microsoft.com/office/officeart/2005/8/layout/hierarchy6"/>
    <dgm:cxn modelId="{973A2B86-EF3F-4672-B7A5-A590D9508CCD}" srcId="{BF1DC749-8AF2-4F7F-8A01-4B05FA0D2054}" destId="{63D980F9-4BE1-4759-8214-1EB700D44D1D}" srcOrd="0" destOrd="0" parTransId="{6E110517-9EFF-452F-B179-DCBAE71F5242}" sibTransId="{03238E2A-954D-430A-B03E-D1A287FAA64B}"/>
    <dgm:cxn modelId="{1864C9D0-5218-41F3-804A-D5BA3AD3C575}" type="presOf" srcId="{9044F292-06E5-403A-9FA7-78BDA38949CB}" destId="{446C251A-3444-4EDF-9E35-83FD209C4ED8}" srcOrd="0" destOrd="0" presId="urn:microsoft.com/office/officeart/2005/8/layout/hierarchy6"/>
    <dgm:cxn modelId="{6D3CF43E-8712-4511-9E81-B0409AE047A2}" type="presOf" srcId="{56D33D8A-F845-4CEA-B4D2-498D8A8FE1CD}" destId="{3C9C4C58-1774-4451-8924-A3B969D40076}" srcOrd="0" destOrd="0" presId="urn:microsoft.com/office/officeart/2005/8/layout/hierarchy6"/>
    <dgm:cxn modelId="{8AA4C737-092D-43B5-989A-2848396AC911}" type="presOf" srcId="{BC9FCA30-BEF8-442F-942E-2BD15ADC9066}" destId="{A94E3C7E-1ACE-4318-B1EB-B312DA965FA0}" srcOrd="0" destOrd="0" presId="urn:microsoft.com/office/officeart/2005/8/layout/hierarchy6"/>
    <dgm:cxn modelId="{1C1D21D6-475C-4931-B82F-A2896DB4C155}" type="presOf" srcId="{296471AA-6B60-41D0-9711-75FB9E825F67}" destId="{FA112D4F-7E30-4FD6-A0F1-2C55D32B6D1D}" srcOrd="0" destOrd="0" presId="urn:microsoft.com/office/officeart/2005/8/layout/hierarchy6"/>
    <dgm:cxn modelId="{2C9DD0EA-041D-4E14-BDE2-33D85F9CBD48}" type="presOf" srcId="{DF8F1E79-9BD0-483C-9E03-490BD47B43E9}" destId="{D37E28B2-BDE3-4BE6-9B12-5817D8658491}" srcOrd="0" destOrd="0" presId="urn:microsoft.com/office/officeart/2005/8/layout/hierarchy6"/>
    <dgm:cxn modelId="{6830E8A2-9BE0-4E20-9743-7B3AF141A834}" srcId="{0480A577-F9FE-4528-A16C-F9F1C767F7C9}" destId="{BF504B75-3B32-4436-9884-D7B6D1DA8658}" srcOrd="0" destOrd="0" parTransId="{7C4EE385-5600-4C5D-96BC-CB3028570992}" sibTransId="{B920ABAF-29FB-45C7-A73C-ABEC7474868D}"/>
    <dgm:cxn modelId="{45820FD0-C84E-4593-A076-8F07392C2DCB}" type="presOf" srcId="{8DF783E3-A3D2-462C-82AA-FD60DAD6F388}" destId="{124F02EF-B9B8-43B2-9CE1-2FEC0E758F24}" srcOrd="0" destOrd="0" presId="urn:microsoft.com/office/officeart/2005/8/layout/hierarchy6"/>
    <dgm:cxn modelId="{4DE3E9F1-E8F6-4310-B32A-7BCEAE92252B}" type="presOf" srcId="{1AEBB384-759F-4D4B-BC08-7BC88BA268E1}" destId="{5C186EF7-1992-4AEF-B064-62C1E6C54711}" srcOrd="0" destOrd="0" presId="urn:microsoft.com/office/officeart/2005/8/layout/hierarchy6"/>
    <dgm:cxn modelId="{1A1D34EF-152D-420C-B6A5-91380230A596}" type="presOf" srcId="{8C597CD7-6DB6-4145-B496-50F227401616}" destId="{0B550933-2DB0-4043-841D-968945C9C673}" srcOrd="0" destOrd="0" presId="urn:microsoft.com/office/officeart/2005/8/layout/hierarchy6"/>
    <dgm:cxn modelId="{7C4FF139-DBCA-4A31-9D05-C3ED843C84D8}" type="presOf" srcId="{0C568D05-4A67-44C8-A961-771F32E1A607}" destId="{8DA4AFD5-1EE3-49AA-9254-EB0D51E3EA51}" srcOrd="0" destOrd="0" presId="urn:microsoft.com/office/officeart/2005/8/layout/hierarchy6"/>
    <dgm:cxn modelId="{E68B40ED-9DBD-4402-A36F-25D2C0C7E64B}" type="presOf" srcId="{AA6D851A-276B-489F-B8D9-B9F2DBE7571F}" destId="{11F54A93-D1E3-4D4B-8001-1D6DF25A1837}" srcOrd="0" destOrd="0" presId="urn:microsoft.com/office/officeart/2005/8/layout/hierarchy6"/>
    <dgm:cxn modelId="{CCBF2A54-E5DF-4257-ADCE-D782BA3AE469}" srcId="{0FE3FD1E-DA90-48C7-A943-4D6C6CBFFBDA}" destId="{73227C6D-029F-46B5-B6A3-F23FCDF6D244}" srcOrd="0" destOrd="0" parTransId="{DF8F1E79-9BD0-483C-9E03-490BD47B43E9}" sibTransId="{832AA629-ABB8-4C28-B830-4F480015269F}"/>
    <dgm:cxn modelId="{A6FD7FEF-46C1-4D82-B025-B015203EF0A1}" srcId="{5989B3EB-C5B0-451E-B9C0-7EA17F86FA60}" destId="{542A1D31-3CA9-407A-BD27-CACDDB09BA93}" srcOrd="0" destOrd="0" parTransId="{95DEA0E4-1A76-43E3-B59E-781CA572FA47}" sibTransId="{040C1529-F465-4312-864F-4EA7DCF55E5F}"/>
    <dgm:cxn modelId="{857461C1-FE95-4C1C-97BF-E84BA894570A}" srcId="{0480A577-F9FE-4528-A16C-F9F1C767F7C9}" destId="{6E099DFD-982E-45DF-9C0C-AA87FDFC67ED}" srcOrd="1" destOrd="0" parTransId="{E6D3A158-F112-461F-BC40-0F8F046A8962}" sibTransId="{E39BF10A-A0B1-4AB8-A0BC-C51900263157}"/>
    <dgm:cxn modelId="{0653863E-FF70-4A2F-9007-D66A21C45A3F}" srcId="{1ACC4B28-87D6-4C39-AD12-020D641B9F61}" destId="{5989B3EB-C5B0-451E-B9C0-7EA17F86FA60}" srcOrd="2" destOrd="0" parTransId="{8DF783E3-A3D2-462C-82AA-FD60DAD6F388}" sibTransId="{08C71E1F-F9A2-4255-9A1D-508F02F87085}"/>
    <dgm:cxn modelId="{70942E40-0F64-4262-9785-3F798451C0ED}" type="presOf" srcId="{B3EF1293-F077-4CD7-A236-0AEEE42194E9}" destId="{B509A6F2-ACA5-4A5F-AADC-AFAB6A76C321}" srcOrd="0" destOrd="0" presId="urn:microsoft.com/office/officeart/2005/8/layout/hierarchy6"/>
    <dgm:cxn modelId="{386AE46F-5225-47D2-A622-F196D84B7050}" type="presOf" srcId="{4081C029-AC74-4301-89C2-1173346C740C}" destId="{7411E1C7-1C5A-4E21-9748-0C384BFC90FA}" srcOrd="0" destOrd="0" presId="urn:microsoft.com/office/officeart/2005/8/layout/hierarchy6"/>
    <dgm:cxn modelId="{4B5AEE4E-87AC-4CF9-80C2-25121C385C1F}" srcId="{86610079-95D4-486B-9F15-C047A28EA41A}" destId="{6F450390-58C1-4E83-9E04-A5B4D08249DF}" srcOrd="0" destOrd="0" parTransId="{BC9FCA30-BEF8-442F-942E-2BD15ADC9066}" sibTransId="{DD0FFE62-6A51-4433-A2FB-8A230F73D8F8}"/>
    <dgm:cxn modelId="{0DCC1018-4013-48E4-9A2E-37F27EB8429F}" type="presOf" srcId="{6F35FEDD-0145-4AD1-B71F-657A0F38F931}" destId="{722BA602-4F20-48C3-AB9A-BFF73BD9B8F8}" srcOrd="0" destOrd="0" presId="urn:microsoft.com/office/officeart/2005/8/layout/hierarchy6"/>
    <dgm:cxn modelId="{8D31E4EA-19E8-4B2C-BCC3-97C707BF364B}" type="presOf" srcId="{63D980F9-4BE1-4759-8214-1EB700D44D1D}" destId="{89D663DB-A539-471F-92A2-D95072193073}" srcOrd="0" destOrd="0" presId="urn:microsoft.com/office/officeart/2005/8/layout/hierarchy6"/>
    <dgm:cxn modelId="{7BF723BB-D7E0-4085-96A1-2426C1C3D8DB}" srcId="{18846604-0D25-4EA2-8B03-521118142BE2}" destId="{C406222D-98D6-4C27-9023-1B6533749B32}" srcOrd="0" destOrd="0" parTransId="{65E1F2DB-B534-4261-A89D-F034E77BD114}" sibTransId="{58AA53FA-FBF2-4AC5-9069-F5276A1B2A63}"/>
    <dgm:cxn modelId="{3F4AB560-8D36-493C-A099-368882FB6D8C}" type="presOf" srcId="{732B8037-42D2-4DCD-BCAF-B85ADFFE4FB3}" destId="{5C8E16AA-3325-42DD-9862-59B877117A0A}" srcOrd="0" destOrd="0" presId="urn:microsoft.com/office/officeart/2005/8/layout/hierarchy6"/>
    <dgm:cxn modelId="{47D89BC1-F0A2-4A3A-B7FA-1CC0DE4AFB0E}" type="presOf" srcId="{64BB97F2-CFF2-484B-BF5F-EDB96D7BC7AC}" destId="{F1CAE209-ADC1-4E8D-A39C-2248205DD713}" srcOrd="0" destOrd="0" presId="urn:microsoft.com/office/officeart/2005/8/layout/hierarchy6"/>
    <dgm:cxn modelId="{4D90ECC5-CE2F-47CB-A045-AE372DA06C7D}" type="presOf" srcId="{C46FFE2F-74FC-4B2F-B70D-05A642EF9EB0}" destId="{ACE7FB0D-EE79-4E85-AB19-B18FEFE7DE49}" srcOrd="0" destOrd="0" presId="urn:microsoft.com/office/officeart/2005/8/layout/hierarchy6"/>
    <dgm:cxn modelId="{FD94014A-8CCA-4E62-91CB-F05A1BF524E2}" type="presOf" srcId="{9CC03FA1-CF95-4A7E-95E8-29F43F2695D1}" destId="{EF99B53A-A5A6-4EAF-9810-2ADE2EB220E3}" srcOrd="0" destOrd="0" presId="urn:microsoft.com/office/officeart/2005/8/layout/hierarchy6"/>
    <dgm:cxn modelId="{FF6767BE-9CA1-41F6-A2E9-0EFD7ECF4900}" srcId="{73227C6D-029F-46B5-B6A3-F23FCDF6D244}" destId="{340A51BC-F227-437A-9966-0301A0CFE44C}" srcOrd="0" destOrd="0" parTransId="{60355DA0-BFCA-4761-B40D-6970D24B309F}" sibTransId="{41ABE9C0-2DE5-4049-A5C4-0CBC4CC3B049}"/>
    <dgm:cxn modelId="{8236BD13-7914-4137-8FFD-A91A069439BC}" type="presOf" srcId="{D4415CE3-F05C-4E79-AD1D-6EE78A46E2CB}" destId="{7AEDEA7B-C775-4888-AEE2-8F48BAB65AF1}" srcOrd="0" destOrd="0" presId="urn:microsoft.com/office/officeart/2005/8/layout/hierarchy6"/>
    <dgm:cxn modelId="{DD6AE075-6FDE-4F79-8E55-55BD33FA224F}" type="presOf" srcId="{0480A577-F9FE-4528-A16C-F9F1C767F7C9}" destId="{FE3E5640-F1DE-4F5E-BF71-77576E4744EC}" srcOrd="0" destOrd="0" presId="urn:microsoft.com/office/officeart/2005/8/layout/hierarchy6"/>
    <dgm:cxn modelId="{003596D2-1477-4378-B403-55360707A738}" srcId="{529A4B0F-3DE5-42F9-A537-078780A88937}" destId="{0FE3FD1E-DA90-48C7-A943-4D6C6CBFFBDA}" srcOrd="1" destOrd="0" parTransId="{AA6D851A-276B-489F-B8D9-B9F2DBE7571F}" sibTransId="{025B9174-6C6A-4150-9CB8-43095257351C}"/>
    <dgm:cxn modelId="{D082ED13-2776-4B32-ABB0-F73B1790A955}" type="presOf" srcId="{C406222D-98D6-4C27-9023-1B6533749B32}" destId="{51FC79C0-6855-44FB-976A-6125B9DE6A02}" srcOrd="0" destOrd="0" presId="urn:microsoft.com/office/officeart/2005/8/layout/hierarchy6"/>
    <dgm:cxn modelId="{5B51E21F-FE5A-4E14-9BAA-7CE597EF2897}" type="presOf" srcId="{86610079-95D4-486B-9F15-C047A28EA41A}" destId="{DB1D907E-033A-494E-8A90-3BF8CDCC7547}" srcOrd="0" destOrd="0" presId="urn:microsoft.com/office/officeart/2005/8/layout/hierarchy6"/>
    <dgm:cxn modelId="{31706E9C-8E9D-4C8C-A8DD-D948424EEFBC}" type="presOf" srcId="{7C4EE385-5600-4C5D-96BC-CB3028570992}" destId="{5DB20093-1ACE-4B38-8F99-5E3514B0DFEA}" srcOrd="0" destOrd="0" presId="urn:microsoft.com/office/officeart/2005/8/layout/hierarchy6"/>
    <dgm:cxn modelId="{C606F654-70AB-4914-8313-4DA8739B9718}" type="presOf" srcId="{27F3A1B7-9EC7-4445-A6D8-38E3CA478985}" destId="{7ADACD27-072D-4EAE-B957-B8C8BBA1A633}" srcOrd="0" destOrd="0" presId="urn:microsoft.com/office/officeart/2005/8/layout/hierarchy6"/>
    <dgm:cxn modelId="{26897016-1210-4DE1-BA69-66CAE104911A}" type="presOf" srcId="{6E099DFD-982E-45DF-9C0C-AA87FDFC67ED}" destId="{14DA5FC5-3AB8-4CEC-9C04-5165CC44C1A2}" srcOrd="0" destOrd="0" presId="urn:microsoft.com/office/officeart/2005/8/layout/hierarchy6"/>
    <dgm:cxn modelId="{F09EF16F-CBD0-427E-AE79-5EEDC96F4E32}" type="presOf" srcId="{529A4B0F-3DE5-42F9-A537-078780A88937}" destId="{9CA911E5-D623-4898-8984-3A13B2CAAAC8}" srcOrd="0" destOrd="0" presId="urn:microsoft.com/office/officeart/2005/8/layout/hierarchy6"/>
    <dgm:cxn modelId="{E0C87F41-6A21-48C3-901C-D41236E4EEB3}" type="presOf" srcId="{1ACC4B28-87D6-4C39-AD12-020D641B9F61}" destId="{D27D637F-4FF5-404C-9C35-C1FDC0AFD779}" srcOrd="0" destOrd="0" presId="urn:microsoft.com/office/officeart/2005/8/layout/hierarchy6"/>
    <dgm:cxn modelId="{3B78473E-D360-442C-9960-D4DFC5A466A3}" srcId="{296471AA-6B60-41D0-9711-75FB9E825F67}" destId="{C46FFE2F-74FC-4B2F-B70D-05A642EF9EB0}" srcOrd="1" destOrd="0" parTransId="{AAC46EF4-9A89-4494-85D1-06AFD8E8471D}" sibTransId="{23FD200A-693E-452E-819A-C0B6A5898AB8}"/>
    <dgm:cxn modelId="{5C8175A0-E990-40F6-87F5-046EC307F6DC}" type="presOf" srcId="{D3128C43-5A70-4A7D-97A9-45EC3246A4A5}" destId="{2ECB145C-59A9-4154-A792-8C9FD334B945}" srcOrd="0" destOrd="0" presId="urn:microsoft.com/office/officeart/2005/8/layout/hierarchy6"/>
    <dgm:cxn modelId="{F4165522-5F12-4680-A28F-0E1954F54E0D}" type="presOf" srcId="{340A51BC-F227-437A-9966-0301A0CFE44C}" destId="{72CAD9D2-5AAE-4615-88B3-B41144B181BA}" srcOrd="0" destOrd="0" presId="urn:microsoft.com/office/officeart/2005/8/layout/hierarchy6"/>
    <dgm:cxn modelId="{CC649CAB-087B-48C3-9CF3-7CE30605B6D0}" type="presOf" srcId="{F5DEE9DC-4944-4B27-87DD-60E1ABE01F2C}" destId="{A6E2B9E1-D791-4496-860F-8EBABEE3284D}" srcOrd="0" destOrd="0" presId="urn:microsoft.com/office/officeart/2005/8/layout/hierarchy6"/>
    <dgm:cxn modelId="{8AC62D08-69B7-43F3-8EA5-00568848F1D4}" srcId="{C406222D-98D6-4C27-9023-1B6533749B32}" destId="{529A4B0F-3DE5-42F9-A537-078780A88937}" srcOrd="1" destOrd="0" parTransId="{27F3A1B7-9EC7-4445-A6D8-38E3CA478985}" sibTransId="{F8EEFEDB-D222-415E-88ED-7DF30A5735D7}"/>
    <dgm:cxn modelId="{C979055C-292C-40BA-AD68-FA22D8483AB8}" type="presOf" srcId="{542A1D31-3CA9-407A-BD27-CACDDB09BA93}" destId="{CB329904-9DFA-4BD9-888E-B92169728F18}" srcOrd="0" destOrd="0" presId="urn:microsoft.com/office/officeart/2005/8/layout/hierarchy6"/>
    <dgm:cxn modelId="{DC9FCC1C-2316-4863-93AE-5808B6ED7932}" type="presOf" srcId="{23CE2A1E-6337-42FA-BC38-361181AED34E}" destId="{9C62C8FB-1600-4F4F-8EA9-357A3499A446}" srcOrd="0" destOrd="0" presId="urn:microsoft.com/office/officeart/2005/8/layout/hierarchy6"/>
    <dgm:cxn modelId="{FBE67D36-6271-417D-A636-17CFD8D6DE71}" type="presOf" srcId="{195F4F70-AD87-4B29-99E7-6354BADE34D5}" destId="{3A0788FB-7F33-4638-B3BB-322BB362917A}" srcOrd="0" destOrd="0" presId="urn:microsoft.com/office/officeart/2005/8/layout/hierarchy6"/>
    <dgm:cxn modelId="{8D24379B-EC58-488C-A9B5-6C129E99AD6F}" srcId="{C406222D-98D6-4C27-9023-1B6533749B32}" destId="{86610079-95D4-486B-9F15-C047A28EA41A}" srcOrd="0" destOrd="0" parTransId="{CE49043D-5769-4269-9C4C-6C0E3948B2CA}" sibTransId="{F71F1345-F6FA-42A9-926C-45D38EA27426}"/>
    <dgm:cxn modelId="{9AB7ACCC-9BB1-44F7-8D2E-A52EE23855D8}" type="presOf" srcId="{E36698B3-408E-4897-8C4F-2513DCD62F6A}" destId="{46241CF2-68D9-4A15-9C78-D1F5A3C443F0}" srcOrd="0" destOrd="0" presId="urn:microsoft.com/office/officeart/2005/8/layout/hierarchy6"/>
    <dgm:cxn modelId="{6BF0F2FD-F99F-4EDB-A618-C1599056A42D}" type="presParOf" srcId="{8A23E74C-5D2F-462B-AF39-4E29423CADC8}" destId="{A495DDEC-29A0-450D-81BB-E14CB310B740}" srcOrd="0" destOrd="0" presId="urn:microsoft.com/office/officeart/2005/8/layout/hierarchy6"/>
    <dgm:cxn modelId="{FDB6695C-6121-4C33-BB4F-9FEA481DA951}" type="presParOf" srcId="{A495DDEC-29A0-450D-81BB-E14CB310B740}" destId="{439460C5-4219-4D84-9481-C7C00CB17CA2}" srcOrd="0" destOrd="0" presId="urn:microsoft.com/office/officeart/2005/8/layout/hierarchy6"/>
    <dgm:cxn modelId="{082FE73C-168E-4FF5-BFBD-F1DFD57EC45B}" type="presParOf" srcId="{439460C5-4219-4D84-9481-C7C00CB17CA2}" destId="{DA9180DB-B93C-4663-9085-F7E9A82DE2B2}" srcOrd="0" destOrd="0" presId="urn:microsoft.com/office/officeart/2005/8/layout/hierarchy6"/>
    <dgm:cxn modelId="{6B527DF4-2FAF-4025-8345-933926D53A5B}" type="presParOf" srcId="{DA9180DB-B93C-4663-9085-F7E9A82DE2B2}" destId="{51FC79C0-6855-44FB-976A-6125B9DE6A02}" srcOrd="0" destOrd="0" presId="urn:microsoft.com/office/officeart/2005/8/layout/hierarchy6"/>
    <dgm:cxn modelId="{B24FB169-4AED-4162-9B76-D6E00C011837}" type="presParOf" srcId="{DA9180DB-B93C-4663-9085-F7E9A82DE2B2}" destId="{717AD666-5329-4B64-BE1B-B216D586B679}" srcOrd="1" destOrd="0" presId="urn:microsoft.com/office/officeart/2005/8/layout/hierarchy6"/>
    <dgm:cxn modelId="{850BC358-4643-42E5-A654-C609727EAD5B}" type="presParOf" srcId="{717AD666-5329-4B64-BE1B-B216D586B679}" destId="{797126A7-B790-442F-A08D-765F8D86F2B9}" srcOrd="0" destOrd="0" presId="urn:microsoft.com/office/officeart/2005/8/layout/hierarchy6"/>
    <dgm:cxn modelId="{26DA335D-99C6-41D2-A414-EC6D26AF3B93}" type="presParOf" srcId="{717AD666-5329-4B64-BE1B-B216D586B679}" destId="{9115DD73-5C0B-4EDD-A1C0-4E135006C183}" srcOrd="1" destOrd="0" presId="urn:microsoft.com/office/officeart/2005/8/layout/hierarchy6"/>
    <dgm:cxn modelId="{5F7763D0-A755-4378-8FA6-862E959E7D32}" type="presParOf" srcId="{9115DD73-5C0B-4EDD-A1C0-4E135006C183}" destId="{DB1D907E-033A-494E-8A90-3BF8CDCC7547}" srcOrd="0" destOrd="0" presId="urn:microsoft.com/office/officeart/2005/8/layout/hierarchy6"/>
    <dgm:cxn modelId="{2CD2DC0A-828B-47EA-BBE4-B1D9390504BB}" type="presParOf" srcId="{9115DD73-5C0B-4EDD-A1C0-4E135006C183}" destId="{A5E493A8-5AA8-4F23-B7A6-5D4465CF935D}" srcOrd="1" destOrd="0" presId="urn:microsoft.com/office/officeart/2005/8/layout/hierarchy6"/>
    <dgm:cxn modelId="{1E98B749-8830-4157-BE4E-A0101EE40DF0}" type="presParOf" srcId="{A5E493A8-5AA8-4F23-B7A6-5D4465CF935D}" destId="{A94E3C7E-1ACE-4318-B1EB-B312DA965FA0}" srcOrd="0" destOrd="0" presId="urn:microsoft.com/office/officeart/2005/8/layout/hierarchy6"/>
    <dgm:cxn modelId="{87F968CA-B4DE-43AF-8FDA-05CDD22FF97A}" type="presParOf" srcId="{A5E493A8-5AA8-4F23-B7A6-5D4465CF935D}" destId="{F22CD639-35C0-48D1-B4DF-FB13C516BC05}" srcOrd="1" destOrd="0" presId="urn:microsoft.com/office/officeart/2005/8/layout/hierarchy6"/>
    <dgm:cxn modelId="{32EFC7E7-C76F-4E2A-923F-7280EA12DF53}" type="presParOf" srcId="{F22CD639-35C0-48D1-B4DF-FB13C516BC05}" destId="{7EA08C57-E55E-4F34-97CB-98E138EA9B64}" srcOrd="0" destOrd="0" presId="urn:microsoft.com/office/officeart/2005/8/layout/hierarchy6"/>
    <dgm:cxn modelId="{B9A87C5A-4FC8-41D9-93F2-F65B0B2C15F9}" type="presParOf" srcId="{F22CD639-35C0-48D1-B4DF-FB13C516BC05}" destId="{E340B433-1FC7-4484-B518-6C998B15D4BC}" srcOrd="1" destOrd="0" presId="urn:microsoft.com/office/officeart/2005/8/layout/hierarchy6"/>
    <dgm:cxn modelId="{A7FD9776-EF57-4682-979D-6F52A3089CF0}" type="presParOf" srcId="{E340B433-1FC7-4484-B518-6C998B15D4BC}" destId="{7411E1C7-1C5A-4E21-9748-0C384BFC90FA}" srcOrd="0" destOrd="0" presId="urn:microsoft.com/office/officeart/2005/8/layout/hierarchy6"/>
    <dgm:cxn modelId="{ECA08E71-DE5C-4452-8F71-E27CB22789E8}" type="presParOf" srcId="{E340B433-1FC7-4484-B518-6C998B15D4BC}" destId="{5BBCCDE0-CB49-4F20-970E-192B93A53689}" srcOrd="1" destOrd="0" presId="urn:microsoft.com/office/officeart/2005/8/layout/hierarchy6"/>
    <dgm:cxn modelId="{B5C7C6E7-E8E7-4633-9335-656D11D2AB26}" type="presParOf" srcId="{5BBCCDE0-CB49-4F20-970E-192B93A53689}" destId="{FA112D4F-7E30-4FD6-A0F1-2C55D32B6D1D}" srcOrd="0" destOrd="0" presId="urn:microsoft.com/office/officeart/2005/8/layout/hierarchy6"/>
    <dgm:cxn modelId="{60F09257-6B45-4A5E-BD62-C1022CDA405D}" type="presParOf" srcId="{5BBCCDE0-CB49-4F20-970E-192B93A53689}" destId="{C45B5E16-CF52-4A20-8177-9EC99ECBB049}" srcOrd="1" destOrd="0" presId="urn:microsoft.com/office/officeart/2005/8/layout/hierarchy6"/>
    <dgm:cxn modelId="{5A95D3FE-85C1-4EC8-BDBA-4302EDB6BA36}" type="presParOf" srcId="{C45B5E16-CF52-4A20-8177-9EC99ECBB049}" destId="{0B550933-2DB0-4043-841D-968945C9C673}" srcOrd="0" destOrd="0" presId="urn:microsoft.com/office/officeart/2005/8/layout/hierarchy6"/>
    <dgm:cxn modelId="{E3A2709F-243F-45B2-AFC6-7D37987F1EDE}" type="presParOf" srcId="{C45B5E16-CF52-4A20-8177-9EC99ECBB049}" destId="{9E855994-A59D-4CFF-8117-48313318CDB3}" srcOrd="1" destOrd="0" presId="urn:microsoft.com/office/officeart/2005/8/layout/hierarchy6"/>
    <dgm:cxn modelId="{2BF3184E-4ACF-40B8-B844-5B1B4648C8AD}" type="presParOf" srcId="{9E855994-A59D-4CFF-8117-48313318CDB3}" destId="{B509A6F2-ACA5-4A5F-AADC-AFAB6A76C321}" srcOrd="0" destOrd="0" presId="urn:microsoft.com/office/officeart/2005/8/layout/hierarchy6"/>
    <dgm:cxn modelId="{E04FE8E2-6678-4C50-A413-D561A089AB57}" type="presParOf" srcId="{9E855994-A59D-4CFF-8117-48313318CDB3}" destId="{1B81CE0B-09C5-4DE0-936B-57254E7A2F0E}" srcOrd="1" destOrd="0" presId="urn:microsoft.com/office/officeart/2005/8/layout/hierarchy6"/>
    <dgm:cxn modelId="{0B5D1E07-A905-4C9B-8EC3-E04C9BCA53AB}" type="presParOf" srcId="{C45B5E16-CF52-4A20-8177-9EC99ECBB049}" destId="{F623E05D-8F33-4A8F-B790-2406BCF64A61}" srcOrd="2" destOrd="0" presId="urn:microsoft.com/office/officeart/2005/8/layout/hierarchy6"/>
    <dgm:cxn modelId="{8EAF46EA-B100-48C4-9386-4B02DD54EAB1}" type="presParOf" srcId="{C45B5E16-CF52-4A20-8177-9EC99ECBB049}" destId="{7A19A439-F324-4F28-A487-76CCFE95D9C0}" srcOrd="3" destOrd="0" presId="urn:microsoft.com/office/officeart/2005/8/layout/hierarchy6"/>
    <dgm:cxn modelId="{565EBA55-B5DC-4600-AED4-11592982C709}" type="presParOf" srcId="{7A19A439-F324-4F28-A487-76CCFE95D9C0}" destId="{ACE7FB0D-EE79-4E85-AB19-B18FEFE7DE49}" srcOrd="0" destOrd="0" presId="urn:microsoft.com/office/officeart/2005/8/layout/hierarchy6"/>
    <dgm:cxn modelId="{EF23761A-6C14-4431-9A1A-0D2E85574BC3}" type="presParOf" srcId="{7A19A439-F324-4F28-A487-76CCFE95D9C0}" destId="{19AA3FC3-8802-4A9A-9C92-6279AFED4849}" srcOrd="1" destOrd="0" presId="urn:microsoft.com/office/officeart/2005/8/layout/hierarchy6"/>
    <dgm:cxn modelId="{1B664B3C-0D68-4AD0-A037-402A63CF431F}" type="presParOf" srcId="{A5E493A8-5AA8-4F23-B7A6-5D4465CF935D}" destId="{6A0BD806-7672-4853-BF3F-A776D400CBAD}" srcOrd="2" destOrd="0" presId="urn:microsoft.com/office/officeart/2005/8/layout/hierarchy6"/>
    <dgm:cxn modelId="{3C059476-B4E6-4CC7-B32C-CB5054BF1009}" type="presParOf" srcId="{A5E493A8-5AA8-4F23-B7A6-5D4465CF935D}" destId="{E235C0DF-DA7B-4B1C-B69D-91686CD47661}" srcOrd="3" destOrd="0" presId="urn:microsoft.com/office/officeart/2005/8/layout/hierarchy6"/>
    <dgm:cxn modelId="{4942209A-3356-4EC1-9D49-B715EE15FBA9}" type="presParOf" srcId="{E235C0DF-DA7B-4B1C-B69D-91686CD47661}" destId="{D27D637F-4FF5-404C-9C35-C1FDC0AFD779}" srcOrd="0" destOrd="0" presId="urn:microsoft.com/office/officeart/2005/8/layout/hierarchy6"/>
    <dgm:cxn modelId="{53E72F89-C2FC-40D1-A144-90D564985B6E}" type="presParOf" srcId="{E235C0DF-DA7B-4B1C-B69D-91686CD47661}" destId="{226B9300-6DFE-4F25-A968-876034802988}" srcOrd="1" destOrd="0" presId="urn:microsoft.com/office/officeart/2005/8/layout/hierarchy6"/>
    <dgm:cxn modelId="{2D48B6AD-7A50-4A56-8F6E-31357136C4D5}" type="presParOf" srcId="{226B9300-6DFE-4F25-A968-876034802988}" destId="{EC0E44E8-3FA8-40C0-BEB2-6798035A77E1}" srcOrd="0" destOrd="0" presId="urn:microsoft.com/office/officeart/2005/8/layout/hierarchy6"/>
    <dgm:cxn modelId="{15715F3F-56D8-4913-9129-A792FAB5F75C}" type="presParOf" srcId="{226B9300-6DFE-4F25-A968-876034802988}" destId="{9D554CDD-6145-4684-9589-2AEC8DB77B15}" srcOrd="1" destOrd="0" presId="urn:microsoft.com/office/officeart/2005/8/layout/hierarchy6"/>
    <dgm:cxn modelId="{435D5BA3-CBA0-458F-86CF-54EE6976F7E3}" type="presParOf" srcId="{9D554CDD-6145-4684-9589-2AEC8DB77B15}" destId="{421F9FAD-0281-4173-8664-95212019512E}" srcOrd="0" destOrd="0" presId="urn:microsoft.com/office/officeart/2005/8/layout/hierarchy6"/>
    <dgm:cxn modelId="{E78E5DA4-63B4-4397-8F15-8FB5B873769B}" type="presParOf" srcId="{9D554CDD-6145-4684-9589-2AEC8DB77B15}" destId="{8F51833B-7C31-4F64-B15F-BF5559143F76}" srcOrd="1" destOrd="0" presId="urn:microsoft.com/office/officeart/2005/8/layout/hierarchy6"/>
    <dgm:cxn modelId="{910CA328-26B2-472B-ACBD-3A87A690D779}" type="presParOf" srcId="{8F51833B-7C31-4F64-B15F-BF5559143F76}" destId="{F1DCAF2B-5078-4165-A54D-0BADFF8202B4}" srcOrd="0" destOrd="0" presId="urn:microsoft.com/office/officeart/2005/8/layout/hierarchy6"/>
    <dgm:cxn modelId="{4143BDFD-6E3A-45B7-BC44-F96CC91DD27E}" type="presParOf" srcId="{8F51833B-7C31-4F64-B15F-BF5559143F76}" destId="{0F4789B8-0A5D-44F5-9D87-C8F0195EB183}" srcOrd="1" destOrd="0" presId="urn:microsoft.com/office/officeart/2005/8/layout/hierarchy6"/>
    <dgm:cxn modelId="{71785E23-B8FA-4401-BE48-EA05847E59D8}" type="presParOf" srcId="{0F4789B8-0A5D-44F5-9D87-C8F0195EB183}" destId="{89D663DB-A539-471F-92A2-D95072193073}" srcOrd="0" destOrd="0" presId="urn:microsoft.com/office/officeart/2005/8/layout/hierarchy6"/>
    <dgm:cxn modelId="{49FBB256-F6C2-4CAA-903E-66F1C469D282}" type="presParOf" srcId="{0F4789B8-0A5D-44F5-9D87-C8F0195EB183}" destId="{38C3D6A8-9829-4FF4-817C-2057CC092E84}" srcOrd="1" destOrd="0" presId="urn:microsoft.com/office/officeart/2005/8/layout/hierarchy6"/>
    <dgm:cxn modelId="{A79767FB-0000-49AB-AD28-4CD1C58F33B8}" type="presParOf" srcId="{226B9300-6DFE-4F25-A968-876034802988}" destId="{46241CF2-68D9-4A15-9C78-D1F5A3C443F0}" srcOrd="2" destOrd="0" presId="urn:microsoft.com/office/officeart/2005/8/layout/hierarchy6"/>
    <dgm:cxn modelId="{7DCBCDD9-EE2E-4163-9E06-D9BADA83EE1E}" type="presParOf" srcId="{226B9300-6DFE-4F25-A968-876034802988}" destId="{6D3820AF-A9B6-4610-B68C-BB7508074869}" srcOrd="3" destOrd="0" presId="urn:microsoft.com/office/officeart/2005/8/layout/hierarchy6"/>
    <dgm:cxn modelId="{8237ED2A-6240-4D5F-945C-8DE48D112504}" type="presParOf" srcId="{6D3820AF-A9B6-4610-B68C-BB7508074869}" destId="{0E61A0E0-5CA4-434F-A8DD-004228FCBF2B}" srcOrd="0" destOrd="0" presId="urn:microsoft.com/office/officeart/2005/8/layout/hierarchy6"/>
    <dgm:cxn modelId="{A5A439EC-95F2-4DAF-A27D-114274B9C071}" type="presParOf" srcId="{6D3820AF-A9B6-4610-B68C-BB7508074869}" destId="{44C06B88-FFEA-4914-98E4-0906EA81FB2E}" srcOrd="1" destOrd="0" presId="urn:microsoft.com/office/officeart/2005/8/layout/hierarchy6"/>
    <dgm:cxn modelId="{8761B6B7-DB5A-4A2A-8B93-3F0F8026E4EE}" type="presParOf" srcId="{44C06B88-FFEA-4914-98E4-0906EA81FB2E}" destId="{7AEDEA7B-C775-4888-AEE2-8F48BAB65AF1}" srcOrd="0" destOrd="0" presId="urn:microsoft.com/office/officeart/2005/8/layout/hierarchy6"/>
    <dgm:cxn modelId="{A31507E0-88C5-488E-AE2B-D58001A9136B}" type="presParOf" srcId="{44C06B88-FFEA-4914-98E4-0906EA81FB2E}" destId="{948C5D3B-E639-4110-ABFF-B5D7DFA78561}" srcOrd="1" destOrd="0" presId="urn:microsoft.com/office/officeart/2005/8/layout/hierarchy6"/>
    <dgm:cxn modelId="{5B4C6A16-6A3B-4A2A-9C91-5C3330DB5499}" type="presParOf" srcId="{948C5D3B-E639-4110-ABFF-B5D7DFA78561}" destId="{3C9C4C58-1774-4451-8924-A3B969D40076}" srcOrd="0" destOrd="0" presId="urn:microsoft.com/office/officeart/2005/8/layout/hierarchy6"/>
    <dgm:cxn modelId="{0F36D181-338F-4BE1-B717-E4ABCB14FAE8}" type="presParOf" srcId="{948C5D3B-E639-4110-ABFF-B5D7DFA78561}" destId="{DA6A1233-B675-4F4E-A9CF-E128D0316F3D}" srcOrd="1" destOrd="0" presId="urn:microsoft.com/office/officeart/2005/8/layout/hierarchy6"/>
    <dgm:cxn modelId="{B14AFDFE-2CBD-4FB6-9B8B-650DEBCF11FB}" type="presParOf" srcId="{44C06B88-FFEA-4914-98E4-0906EA81FB2E}" destId="{829312E1-EECB-449C-B9FF-975C42650DFE}" srcOrd="2" destOrd="0" presId="urn:microsoft.com/office/officeart/2005/8/layout/hierarchy6"/>
    <dgm:cxn modelId="{08744958-7C68-428B-975F-58B6F9FD20CA}" type="presParOf" srcId="{44C06B88-FFEA-4914-98E4-0906EA81FB2E}" destId="{9DB1E567-445A-4CE1-81EA-10F09630FB76}" srcOrd="3" destOrd="0" presId="urn:microsoft.com/office/officeart/2005/8/layout/hierarchy6"/>
    <dgm:cxn modelId="{215440EF-1973-4216-86BD-B7DA551F1877}" type="presParOf" srcId="{9DB1E567-445A-4CE1-81EA-10F09630FB76}" destId="{927845A4-17E7-42A3-8D2F-893C238750A3}" srcOrd="0" destOrd="0" presId="urn:microsoft.com/office/officeart/2005/8/layout/hierarchy6"/>
    <dgm:cxn modelId="{FA7445D0-494E-43C9-A0F7-62A837BEBC78}" type="presParOf" srcId="{9DB1E567-445A-4CE1-81EA-10F09630FB76}" destId="{FC8282FD-AFC3-416A-AE15-1B3991C5431A}" srcOrd="1" destOrd="0" presId="urn:microsoft.com/office/officeart/2005/8/layout/hierarchy6"/>
    <dgm:cxn modelId="{988573EA-6F66-4EC5-A96A-64C446F589E3}" type="presParOf" srcId="{226B9300-6DFE-4F25-A968-876034802988}" destId="{124F02EF-B9B8-43B2-9CE1-2FEC0E758F24}" srcOrd="4" destOrd="0" presId="urn:microsoft.com/office/officeart/2005/8/layout/hierarchy6"/>
    <dgm:cxn modelId="{DAAE2089-BAA1-4ED1-A6C8-36576B567B64}" type="presParOf" srcId="{226B9300-6DFE-4F25-A968-876034802988}" destId="{37FF3ABD-A692-46C0-A77A-BD6DBBCC1C39}" srcOrd="5" destOrd="0" presId="urn:microsoft.com/office/officeart/2005/8/layout/hierarchy6"/>
    <dgm:cxn modelId="{A385E469-6610-4386-BCEA-36C3A1F8F40A}" type="presParOf" srcId="{37FF3ABD-A692-46C0-A77A-BD6DBBCC1C39}" destId="{FE565ACD-7A15-42E9-BF87-ABAF9E6C9F6E}" srcOrd="0" destOrd="0" presId="urn:microsoft.com/office/officeart/2005/8/layout/hierarchy6"/>
    <dgm:cxn modelId="{3BEC54A3-0DF6-4279-B060-0740DBE290F1}" type="presParOf" srcId="{37FF3ABD-A692-46C0-A77A-BD6DBBCC1C39}" destId="{0F7261B0-AE2A-4783-ADF4-DB81BC9253F3}" srcOrd="1" destOrd="0" presId="urn:microsoft.com/office/officeart/2005/8/layout/hierarchy6"/>
    <dgm:cxn modelId="{43AA477E-0EE0-4220-843D-C65E03C2EDA3}" type="presParOf" srcId="{0F7261B0-AE2A-4783-ADF4-DB81BC9253F3}" destId="{E718E59E-A5F2-4519-870D-9261DA5DD2F7}" srcOrd="0" destOrd="0" presId="urn:microsoft.com/office/officeart/2005/8/layout/hierarchy6"/>
    <dgm:cxn modelId="{388FDD8B-91D0-4A07-AFE3-0CF8C73B0752}" type="presParOf" srcId="{0F7261B0-AE2A-4783-ADF4-DB81BC9253F3}" destId="{43614B87-63EA-4499-842E-4D89DCE3F4CE}" srcOrd="1" destOrd="0" presId="urn:microsoft.com/office/officeart/2005/8/layout/hierarchy6"/>
    <dgm:cxn modelId="{A0D90227-FE4B-4853-9063-D62B9D15C496}" type="presParOf" srcId="{43614B87-63EA-4499-842E-4D89DCE3F4CE}" destId="{CB329904-9DFA-4BD9-888E-B92169728F18}" srcOrd="0" destOrd="0" presId="urn:microsoft.com/office/officeart/2005/8/layout/hierarchy6"/>
    <dgm:cxn modelId="{264F67E7-3289-4B12-9B9E-CBDE613AAD11}" type="presParOf" srcId="{43614B87-63EA-4499-842E-4D89DCE3F4CE}" destId="{D59A9559-AF36-413F-A06A-AF8E7DDEE9CE}" srcOrd="1" destOrd="0" presId="urn:microsoft.com/office/officeart/2005/8/layout/hierarchy6"/>
    <dgm:cxn modelId="{C57D590E-8F67-43FF-8EFB-68340A1096D0}" type="presParOf" srcId="{0F7261B0-AE2A-4783-ADF4-DB81BC9253F3}" destId="{A6E2B9E1-D791-4496-860F-8EBABEE3284D}" srcOrd="2" destOrd="0" presId="urn:microsoft.com/office/officeart/2005/8/layout/hierarchy6"/>
    <dgm:cxn modelId="{70A175A8-3F1F-4D06-A4DB-C5D5FA532A23}" type="presParOf" srcId="{0F7261B0-AE2A-4783-ADF4-DB81BC9253F3}" destId="{33BBB1CA-D605-4EE5-B177-A3DAA102A1E7}" srcOrd="3" destOrd="0" presId="urn:microsoft.com/office/officeart/2005/8/layout/hierarchy6"/>
    <dgm:cxn modelId="{01F23528-AE3F-4165-A3B6-56A9DA997EFF}" type="presParOf" srcId="{33BBB1CA-D605-4EE5-B177-A3DAA102A1E7}" destId="{666717FB-2536-4312-B13E-01949AB4CCBE}" srcOrd="0" destOrd="0" presId="urn:microsoft.com/office/officeart/2005/8/layout/hierarchy6"/>
    <dgm:cxn modelId="{1A72FE14-1109-4676-9D02-60D819934EE4}" type="presParOf" srcId="{33BBB1CA-D605-4EE5-B177-A3DAA102A1E7}" destId="{16A1C05C-64DF-4BB1-BA48-D3DD56049B0F}" srcOrd="1" destOrd="0" presId="urn:microsoft.com/office/officeart/2005/8/layout/hierarchy6"/>
    <dgm:cxn modelId="{4F0CD3FF-1249-4063-B2DA-FBB8CADB3F62}" type="presParOf" srcId="{717AD666-5329-4B64-BE1B-B216D586B679}" destId="{7ADACD27-072D-4EAE-B957-B8C8BBA1A633}" srcOrd="2" destOrd="0" presId="urn:microsoft.com/office/officeart/2005/8/layout/hierarchy6"/>
    <dgm:cxn modelId="{BB81B0B1-47E8-433B-9DD3-1F4BCF1EDB80}" type="presParOf" srcId="{717AD666-5329-4B64-BE1B-B216D586B679}" destId="{B5BFF424-EA4D-4697-B746-087A950748CE}" srcOrd="3" destOrd="0" presId="urn:microsoft.com/office/officeart/2005/8/layout/hierarchy6"/>
    <dgm:cxn modelId="{C9118EB1-40E8-4FB0-ACEE-4B321EA30808}" type="presParOf" srcId="{B5BFF424-EA4D-4697-B746-087A950748CE}" destId="{9CA911E5-D623-4898-8984-3A13B2CAAAC8}" srcOrd="0" destOrd="0" presId="urn:microsoft.com/office/officeart/2005/8/layout/hierarchy6"/>
    <dgm:cxn modelId="{BA49A886-C5E9-41CC-BB1D-A539FEF153CC}" type="presParOf" srcId="{B5BFF424-EA4D-4697-B746-087A950748CE}" destId="{AE4C856E-AB80-48A5-A18F-397AACF15D57}" srcOrd="1" destOrd="0" presId="urn:microsoft.com/office/officeart/2005/8/layout/hierarchy6"/>
    <dgm:cxn modelId="{C1D82C4E-D7E6-4B51-8B1C-21A01A20DC83}" type="presParOf" srcId="{AE4C856E-AB80-48A5-A18F-397AACF15D57}" destId="{446C251A-3444-4EDF-9E35-83FD209C4ED8}" srcOrd="0" destOrd="0" presId="urn:microsoft.com/office/officeart/2005/8/layout/hierarchy6"/>
    <dgm:cxn modelId="{7ED799AA-F956-43C1-B712-D189C0F2F576}" type="presParOf" srcId="{AE4C856E-AB80-48A5-A18F-397AACF15D57}" destId="{16E22D38-E1B0-4A16-ABA7-C1D49ABDA682}" srcOrd="1" destOrd="0" presId="urn:microsoft.com/office/officeart/2005/8/layout/hierarchy6"/>
    <dgm:cxn modelId="{D58DFC62-AA51-4479-9982-42212490A304}" type="presParOf" srcId="{16E22D38-E1B0-4A16-ABA7-C1D49ABDA682}" destId="{FE3E5640-F1DE-4F5E-BF71-77576E4744EC}" srcOrd="0" destOrd="0" presId="urn:microsoft.com/office/officeart/2005/8/layout/hierarchy6"/>
    <dgm:cxn modelId="{D2AA24F5-E81E-497F-8911-582F8F957DCC}" type="presParOf" srcId="{16E22D38-E1B0-4A16-ABA7-C1D49ABDA682}" destId="{DE3658F0-9F82-47BE-8441-8ACAE36AF55C}" srcOrd="1" destOrd="0" presId="urn:microsoft.com/office/officeart/2005/8/layout/hierarchy6"/>
    <dgm:cxn modelId="{0362EA99-3F32-42DF-9112-C47EA09833EA}" type="presParOf" srcId="{DE3658F0-9F82-47BE-8441-8ACAE36AF55C}" destId="{5DB20093-1ACE-4B38-8F99-5E3514B0DFEA}" srcOrd="0" destOrd="0" presId="urn:microsoft.com/office/officeart/2005/8/layout/hierarchy6"/>
    <dgm:cxn modelId="{66C4E502-C9F2-4C7C-B701-0DBDFAC5A816}" type="presParOf" srcId="{DE3658F0-9F82-47BE-8441-8ACAE36AF55C}" destId="{A5A97C78-E862-45BE-AA4B-A8E557D7DD23}" srcOrd="1" destOrd="0" presId="urn:microsoft.com/office/officeart/2005/8/layout/hierarchy6"/>
    <dgm:cxn modelId="{53233198-8760-4513-BD64-2768FCE2CCA9}" type="presParOf" srcId="{A5A97C78-E862-45BE-AA4B-A8E557D7DD23}" destId="{D014C1C8-36B6-44D1-81AE-9ACE9CAB6CD7}" srcOrd="0" destOrd="0" presId="urn:microsoft.com/office/officeart/2005/8/layout/hierarchy6"/>
    <dgm:cxn modelId="{8852E51D-94F7-4BD1-925C-989DDCB00261}" type="presParOf" srcId="{A5A97C78-E862-45BE-AA4B-A8E557D7DD23}" destId="{FCA58143-1580-4990-9CFE-6A481396B35A}" srcOrd="1" destOrd="0" presId="urn:microsoft.com/office/officeart/2005/8/layout/hierarchy6"/>
    <dgm:cxn modelId="{E4103F0C-310C-44EF-A46A-2DA1FA351EDC}" type="presParOf" srcId="{FCA58143-1580-4990-9CFE-6A481396B35A}" destId="{CFBBC004-D2A2-43BD-BF00-E2CB92AF3C95}" srcOrd="0" destOrd="0" presId="urn:microsoft.com/office/officeart/2005/8/layout/hierarchy6"/>
    <dgm:cxn modelId="{AD4B6B78-3E1C-4E0B-AFF7-CD799AE6D180}" type="presParOf" srcId="{FCA58143-1580-4990-9CFE-6A481396B35A}" destId="{1E14B719-95BD-458A-9391-BCA7233E007A}" srcOrd="1" destOrd="0" presId="urn:microsoft.com/office/officeart/2005/8/layout/hierarchy6"/>
    <dgm:cxn modelId="{338AE048-78AB-4BBC-B44E-EDDF02E99E76}" type="presParOf" srcId="{1E14B719-95BD-458A-9391-BCA7233E007A}" destId="{F1CAE209-ADC1-4E8D-A39C-2248205DD713}" srcOrd="0" destOrd="0" presId="urn:microsoft.com/office/officeart/2005/8/layout/hierarchy6"/>
    <dgm:cxn modelId="{1DDD07CC-6299-4276-86C8-983045CD8345}" type="presParOf" srcId="{1E14B719-95BD-458A-9391-BCA7233E007A}" destId="{3E102683-7FE1-4EE5-BDA4-85F50403125C}" srcOrd="1" destOrd="0" presId="urn:microsoft.com/office/officeart/2005/8/layout/hierarchy6"/>
    <dgm:cxn modelId="{5D3C3845-B96A-44AF-9124-D27E6E623C6B}" type="presParOf" srcId="{DE3658F0-9F82-47BE-8441-8ACAE36AF55C}" destId="{C4C6B241-6F8B-4824-B9F1-E7D55312E5C0}" srcOrd="2" destOrd="0" presId="urn:microsoft.com/office/officeart/2005/8/layout/hierarchy6"/>
    <dgm:cxn modelId="{9A59678D-A2BA-463E-A065-C8D07F8E0B3C}" type="presParOf" srcId="{DE3658F0-9F82-47BE-8441-8ACAE36AF55C}" destId="{F9A329B8-D3AE-46E6-98A6-D1F6A34CA4E8}" srcOrd="3" destOrd="0" presId="urn:microsoft.com/office/officeart/2005/8/layout/hierarchy6"/>
    <dgm:cxn modelId="{F16F3198-9A4A-488B-AE55-CEDC1525D861}" type="presParOf" srcId="{F9A329B8-D3AE-46E6-98A6-D1F6A34CA4E8}" destId="{14DA5FC5-3AB8-4CEC-9C04-5165CC44C1A2}" srcOrd="0" destOrd="0" presId="urn:microsoft.com/office/officeart/2005/8/layout/hierarchy6"/>
    <dgm:cxn modelId="{BE200DC2-1AD5-4264-A0BC-5862A5A9D63B}" type="presParOf" srcId="{F9A329B8-D3AE-46E6-98A6-D1F6A34CA4E8}" destId="{56E2E4A5-97AA-430F-B1D9-1B2A224C69BB}" srcOrd="1" destOrd="0" presId="urn:microsoft.com/office/officeart/2005/8/layout/hierarchy6"/>
    <dgm:cxn modelId="{A26C5754-AD18-4334-AC84-2BBC67D9FC1F}" type="presParOf" srcId="{56E2E4A5-97AA-430F-B1D9-1B2A224C69BB}" destId="{7F6F1EC0-383E-4284-9EF1-A1610EE71EBD}" srcOrd="0" destOrd="0" presId="urn:microsoft.com/office/officeart/2005/8/layout/hierarchy6"/>
    <dgm:cxn modelId="{A5DC6838-0C0C-41D9-A67D-9BE60C245A5A}" type="presParOf" srcId="{56E2E4A5-97AA-430F-B1D9-1B2A224C69BB}" destId="{F2866288-BF9D-4CD0-9EB0-3CF0CD8E5326}" srcOrd="1" destOrd="0" presId="urn:microsoft.com/office/officeart/2005/8/layout/hierarchy6"/>
    <dgm:cxn modelId="{558C63B8-635C-40BB-923A-D99F3DB66E68}" type="presParOf" srcId="{F2866288-BF9D-4CD0-9EB0-3CF0CD8E5326}" destId="{2ECB145C-59A9-4154-A792-8C9FD334B945}" srcOrd="0" destOrd="0" presId="urn:microsoft.com/office/officeart/2005/8/layout/hierarchy6"/>
    <dgm:cxn modelId="{015428BB-2BD4-4662-B63D-FBF7C04D2FB9}" type="presParOf" srcId="{F2866288-BF9D-4CD0-9EB0-3CF0CD8E5326}" destId="{E677B9EF-8EC4-4D73-8997-7EF50CB14268}" srcOrd="1" destOrd="0" presId="urn:microsoft.com/office/officeart/2005/8/layout/hierarchy6"/>
    <dgm:cxn modelId="{09258B5F-10CA-40EC-829B-8EBD0E8A80E6}" type="presParOf" srcId="{56E2E4A5-97AA-430F-B1D9-1B2A224C69BB}" destId="{A47A3402-F63E-49CB-8810-1E44CC0B7FC4}" srcOrd="2" destOrd="0" presId="urn:microsoft.com/office/officeart/2005/8/layout/hierarchy6"/>
    <dgm:cxn modelId="{CDFEE82D-FEB6-454E-B1C6-3FE2139D9CE1}" type="presParOf" srcId="{56E2E4A5-97AA-430F-B1D9-1B2A224C69BB}" destId="{8A3022CC-0333-442C-9254-F989AF0424B0}" srcOrd="3" destOrd="0" presId="urn:microsoft.com/office/officeart/2005/8/layout/hierarchy6"/>
    <dgm:cxn modelId="{6741DAAF-D632-4D3A-974E-6AD0A5200D41}" type="presParOf" srcId="{8A3022CC-0333-442C-9254-F989AF0424B0}" destId="{3A0788FB-7F33-4638-B3BB-322BB362917A}" srcOrd="0" destOrd="0" presId="urn:microsoft.com/office/officeart/2005/8/layout/hierarchy6"/>
    <dgm:cxn modelId="{ABAFF350-7EE6-4A45-A804-58BBA7D17531}" type="presParOf" srcId="{8A3022CC-0333-442C-9254-F989AF0424B0}" destId="{3A31D31D-DD14-4EBF-94C5-588F5AC4BC84}" srcOrd="1" destOrd="0" presId="urn:microsoft.com/office/officeart/2005/8/layout/hierarchy6"/>
    <dgm:cxn modelId="{4C7D8A33-7B80-4D77-82C6-B149D3347688}" type="presParOf" srcId="{DE3658F0-9F82-47BE-8441-8ACAE36AF55C}" destId="{722BA602-4F20-48C3-AB9A-BFF73BD9B8F8}" srcOrd="4" destOrd="0" presId="urn:microsoft.com/office/officeart/2005/8/layout/hierarchy6"/>
    <dgm:cxn modelId="{3845FA6D-CD8B-4ED2-B2E6-C112169C0B06}" type="presParOf" srcId="{DE3658F0-9F82-47BE-8441-8ACAE36AF55C}" destId="{3A7AC286-C32A-48E3-8977-B2B353F0C9D3}" srcOrd="5" destOrd="0" presId="urn:microsoft.com/office/officeart/2005/8/layout/hierarchy6"/>
    <dgm:cxn modelId="{C9375490-4D8C-4BA0-BF10-53426A1F2C7B}" type="presParOf" srcId="{3A7AC286-C32A-48E3-8977-B2B353F0C9D3}" destId="{5C186EF7-1992-4AEF-B064-62C1E6C54711}" srcOrd="0" destOrd="0" presId="urn:microsoft.com/office/officeart/2005/8/layout/hierarchy6"/>
    <dgm:cxn modelId="{E08F75A8-F9DC-4A23-A977-E1DFADF793FB}" type="presParOf" srcId="{3A7AC286-C32A-48E3-8977-B2B353F0C9D3}" destId="{45370CC7-702C-48C4-B556-AB7AF5E1D19A}" srcOrd="1" destOrd="0" presId="urn:microsoft.com/office/officeart/2005/8/layout/hierarchy6"/>
    <dgm:cxn modelId="{67C0F089-3E76-4F91-88F3-DA012B3D39DE}" type="presParOf" srcId="{45370CC7-702C-48C4-B556-AB7AF5E1D19A}" destId="{EF99B53A-A5A6-4EAF-9810-2ADE2EB220E3}" srcOrd="0" destOrd="0" presId="urn:microsoft.com/office/officeart/2005/8/layout/hierarchy6"/>
    <dgm:cxn modelId="{D166FA69-CE94-4D67-B3DE-6D4DBE538601}" type="presParOf" srcId="{45370CC7-702C-48C4-B556-AB7AF5E1D19A}" destId="{214B2EFF-D399-407C-83CC-89FB2117A6BF}" srcOrd="1" destOrd="0" presId="urn:microsoft.com/office/officeart/2005/8/layout/hierarchy6"/>
    <dgm:cxn modelId="{EDDC4EAA-D194-4EA5-8D18-0513B3112F41}" type="presParOf" srcId="{214B2EFF-D399-407C-83CC-89FB2117A6BF}" destId="{9C62C8FB-1600-4F4F-8EA9-357A3499A446}" srcOrd="0" destOrd="0" presId="urn:microsoft.com/office/officeart/2005/8/layout/hierarchy6"/>
    <dgm:cxn modelId="{1E20C078-D2D4-4242-B188-FDA2C1052909}" type="presParOf" srcId="{214B2EFF-D399-407C-83CC-89FB2117A6BF}" destId="{C6F8F56D-647C-4E09-A604-093BAAD8E0F4}" srcOrd="1" destOrd="0" presId="urn:microsoft.com/office/officeart/2005/8/layout/hierarchy6"/>
    <dgm:cxn modelId="{7FC45D40-19A9-4F93-9AEC-EACCD5D105BA}" type="presParOf" srcId="{45370CC7-702C-48C4-B556-AB7AF5E1D19A}" destId="{5C8E16AA-3325-42DD-9862-59B877117A0A}" srcOrd="2" destOrd="0" presId="urn:microsoft.com/office/officeart/2005/8/layout/hierarchy6"/>
    <dgm:cxn modelId="{E5E72A57-A412-4722-A1AE-AAA4B42080F6}" type="presParOf" srcId="{45370CC7-702C-48C4-B556-AB7AF5E1D19A}" destId="{974403F5-4458-409B-AF02-8D4898B4C412}" srcOrd="3" destOrd="0" presId="urn:microsoft.com/office/officeart/2005/8/layout/hierarchy6"/>
    <dgm:cxn modelId="{0965779C-6292-41C6-95A1-884946F3C445}" type="presParOf" srcId="{974403F5-4458-409B-AF02-8D4898B4C412}" destId="{F446D249-3421-4FCD-8B3E-95F26B2C2345}" srcOrd="0" destOrd="0" presId="urn:microsoft.com/office/officeart/2005/8/layout/hierarchy6"/>
    <dgm:cxn modelId="{B326282F-C7C2-4BC6-8D6F-BEB24449B047}" type="presParOf" srcId="{974403F5-4458-409B-AF02-8D4898B4C412}" destId="{A36217AE-2D62-43B0-87A4-EE77995B140E}" srcOrd="1" destOrd="0" presId="urn:microsoft.com/office/officeart/2005/8/layout/hierarchy6"/>
    <dgm:cxn modelId="{E85885FB-A5D8-4D0B-A1A7-57A61BB471E6}" type="presParOf" srcId="{AE4C856E-AB80-48A5-A18F-397AACF15D57}" destId="{11F54A93-D1E3-4D4B-8001-1D6DF25A1837}" srcOrd="2" destOrd="0" presId="urn:microsoft.com/office/officeart/2005/8/layout/hierarchy6"/>
    <dgm:cxn modelId="{E9F9B1E4-FEF7-44F8-A6B5-317E9DC6B247}" type="presParOf" srcId="{AE4C856E-AB80-48A5-A18F-397AACF15D57}" destId="{6A220C09-0E07-4439-BAB2-518868B665F9}" srcOrd="3" destOrd="0" presId="urn:microsoft.com/office/officeart/2005/8/layout/hierarchy6"/>
    <dgm:cxn modelId="{EEB68CFF-52DA-49F5-A358-8BE05DEE9600}" type="presParOf" srcId="{6A220C09-0E07-4439-BAB2-518868B665F9}" destId="{16F2AB56-DD7B-4C97-8E09-E364EA91ED4C}" srcOrd="0" destOrd="0" presId="urn:microsoft.com/office/officeart/2005/8/layout/hierarchy6"/>
    <dgm:cxn modelId="{7668AB1B-06C6-48D7-8E42-DEE8E4D017D2}" type="presParOf" srcId="{6A220C09-0E07-4439-BAB2-518868B665F9}" destId="{AFC0DF03-0FE8-4E72-9461-8B6BB5A3B02C}" srcOrd="1" destOrd="0" presId="urn:microsoft.com/office/officeart/2005/8/layout/hierarchy6"/>
    <dgm:cxn modelId="{0EA0E64F-C5A6-4CCD-B854-6A1A15A230C8}" type="presParOf" srcId="{AFC0DF03-0FE8-4E72-9461-8B6BB5A3B02C}" destId="{D37E28B2-BDE3-4BE6-9B12-5817D8658491}" srcOrd="0" destOrd="0" presId="urn:microsoft.com/office/officeart/2005/8/layout/hierarchy6"/>
    <dgm:cxn modelId="{0BCC8E59-E469-468A-A345-796F59213FA3}" type="presParOf" srcId="{AFC0DF03-0FE8-4E72-9461-8B6BB5A3B02C}" destId="{EB7E03DB-ADDC-47B0-8A76-64507D7ABC65}" srcOrd="1" destOrd="0" presId="urn:microsoft.com/office/officeart/2005/8/layout/hierarchy6"/>
    <dgm:cxn modelId="{7A82EDD7-9813-43EC-AD68-141216A9A731}" type="presParOf" srcId="{EB7E03DB-ADDC-47B0-8A76-64507D7ABC65}" destId="{7CEB3A99-1502-4460-BCD1-DF1C8B67D362}" srcOrd="0" destOrd="0" presId="urn:microsoft.com/office/officeart/2005/8/layout/hierarchy6"/>
    <dgm:cxn modelId="{2D65F4D1-A8DE-456E-BE75-6BF1D3797756}" type="presParOf" srcId="{EB7E03DB-ADDC-47B0-8A76-64507D7ABC65}" destId="{DE4C7CAC-F810-455A-8C4A-F0C272187E72}" srcOrd="1" destOrd="0" presId="urn:microsoft.com/office/officeart/2005/8/layout/hierarchy6"/>
    <dgm:cxn modelId="{BD7E65CD-3487-400A-B447-BAEBE7106983}" type="presParOf" srcId="{DE4C7CAC-F810-455A-8C4A-F0C272187E72}" destId="{6FD579B6-9C5F-4971-BD28-02BB67AD484E}" srcOrd="0" destOrd="0" presId="urn:microsoft.com/office/officeart/2005/8/layout/hierarchy6"/>
    <dgm:cxn modelId="{95F3CA03-15B7-43AB-8A87-927B94BF123C}" type="presParOf" srcId="{DE4C7CAC-F810-455A-8C4A-F0C272187E72}" destId="{0B2943CF-AE43-4C2C-B026-A2B15F280E28}" srcOrd="1" destOrd="0" presId="urn:microsoft.com/office/officeart/2005/8/layout/hierarchy6"/>
    <dgm:cxn modelId="{DA63C8C3-7577-47F1-BAAD-F2B89F3E82A5}" type="presParOf" srcId="{0B2943CF-AE43-4C2C-B026-A2B15F280E28}" destId="{72CAD9D2-5AAE-4615-88B3-B41144B181BA}" srcOrd="0" destOrd="0" presId="urn:microsoft.com/office/officeart/2005/8/layout/hierarchy6"/>
    <dgm:cxn modelId="{909A45DA-D4E3-414C-9B6D-1DDDE2CF686F}" type="presParOf" srcId="{0B2943CF-AE43-4C2C-B026-A2B15F280E28}" destId="{8086437E-4AF1-48D5-A348-DB6894264497}" srcOrd="1" destOrd="0" presId="urn:microsoft.com/office/officeart/2005/8/layout/hierarchy6"/>
    <dgm:cxn modelId="{8C39ED1D-8D19-41EB-B6D1-D7B54B36D7B4}" type="presParOf" srcId="{DE4C7CAC-F810-455A-8C4A-F0C272187E72}" destId="{8DA4AFD5-1EE3-49AA-9254-EB0D51E3EA51}" srcOrd="2" destOrd="0" presId="urn:microsoft.com/office/officeart/2005/8/layout/hierarchy6"/>
    <dgm:cxn modelId="{5F0C6ADF-DDE4-4986-BBE0-0041AC669F94}" type="presParOf" srcId="{DE4C7CAC-F810-455A-8C4A-F0C272187E72}" destId="{E47932B3-7892-410B-A86B-3C171C463F05}" srcOrd="3" destOrd="0" presId="urn:microsoft.com/office/officeart/2005/8/layout/hierarchy6"/>
    <dgm:cxn modelId="{89BEE42E-2D4B-49DA-B2CE-99825BFD096D}" type="presParOf" srcId="{E47932B3-7892-410B-A86B-3C171C463F05}" destId="{33F63108-9EF9-43C2-ACD8-46F2404082B8}" srcOrd="0" destOrd="0" presId="urn:microsoft.com/office/officeart/2005/8/layout/hierarchy6"/>
    <dgm:cxn modelId="{20145971-2C09-4CBB-970F-3EEB650CDA96}" type="presParOf" srcId="{E47932B3-7892-410B-A86B-3C171C463F05}" destId="{FC545AE7-A55B-49D6-9A41-96A458CC5E42}" srcOrd="1" destOrd="0" presId="urn:microsoft.com/office/officeart/2005/8/layout/hierarchy6"/>
    <dgm:cxn modelId="{D3FCEFD1-A92E-4448-B336-88373895B64D}" type="presParOf" srcId="{8A23E74C-5D2F-462B-AF39-4E29423CADC8}" destId="{46400337-5E5A-420E-B06C-DEFD85594203}"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C79C0-6855-44FB-976A-6125B9DE6A02}">
      <dsp:nvSpPr>
        <dsp:cNvPr id="0" name=""/>
        <dsp:cNvSpPr/>
      </dsp:nvSpPr>
      <dsp:spPr>
        <a:xfrm>
          <a:off x="2661046" y="311668"/>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[0,0] 1</a:t>
          </a:r>
        </a:p>
      </dsp:txBody>
      <dsp:txXfrm>
        <a:off x="2667313" y="317935"/>
        <a:ext cx="308441" cy="201449"/>
      </dsp:txXfrm>
    </dsp:sp>
    <dsp:sp modelId="{797126A7-B790-442F-A08D-765F8D86F2B9}">
      <dsp:nvSpPr>
        <dsp:cNvPr id="0" name=""/>
        <dsp:cNvSpPr/>
      </dsp:nvSpPr>
      <dsp:spPr>
        <a:xfrm>
          <a:off x="1048146" y="479932"/>
          <a:ext cx="1773387" cy="91440"/>
        </a:xfrm>
        <a:custGeom>
          <a:avLst/>
          <a:gdLst/>
          <a:ahLst/>
          <a:cxnLst/>
          <a:rect l="0" t="0" r="0" b="0"/>
          <a:pathLst>
            <a:path>
              <a:moveTo>
                <a:pt x="1773387" y="45720"/>
              </a:moveTo>
              <a:lnTo>
                <a:pt x="1773387" y="88516"/>
              </a:lnTo>
              <a:lnTo>
                <a:pt x="0" y="88516"/>
              </a:lnTo>
              <a:lnTo>
                <a:pt x="0" y="1313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D907E-033A-494E-8A90-3BF8CDCC7547}">
      <dsp:nvSpPr>
        <dsp:cNvPr id="0" name=""/>
        <dsp:cNvSpPr/>
      </dsp:nvSpPr>
      <dsp:spPr>
        <a:xfrm>
          <a:off x="887658" y="61124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[0,1] 2</a:t>
          </a:r>
        </a:p>
      </dsp:txBody>
      <dsp:txXfrm>
        <a:off x="893925" y="617512"/>
        <a:ext cx="308441" cy="201449"/>
      </dsp:txXfrm>
    </dsp:sp>
    <dsp:sp modelId="{A94E3C7E-1ACE-4318-B1EB-B312DA965FA0}">
      <dsp:nvSpPr>
        <dsp:cNvPr id="0" name=""/>
        <dsp:cNvSpPr/>
      </dsp:nvSpPr>
      <dsp:spPr>
        <a:xfrm>
          <a:off x="370086" y="779508"/>
          <a:ext cx="678060" cy="91440"/>
        </a:xfrm>
        <a:custGeom>
          <a:avLst/>
          <a:gdLst/>
          <a:ahLst/>
          <a:cxnLst/>
          <a:rect l="0" t="0" r="0" b="0"/>
          <a:pathLst>
            <a:path>
              <a:moveTo>
                <a:pt x="678060" y="45720"/>
              </a:moveTo>
              <a:lnTo>
                <a:pt x="678060"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A08C57-E55E-4F34-97CB-98E138EA9B64}">
      <dsp:nvSpPr>
        <dsp:cNvPr id="0" name=""/>
        <dsp:cNvSpPr/>
      </dsp:nvSpPr>
      <dsp:spPr>
        <a:xfrm>
          <a:off x="209598" y="910822"/>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[0,2] 3</a:t>
          </a:r>
        </a:p>
      </dsp:txBody>
      <dsp:txXfrm>
        <a:off x="215865" y="917089"/>
        <a:ext cx="308441" cy="201449"/>
      </dsp:txXfrm>
    </dsp:sp>
    <dsp:sp modelId="{7411E1C7-1C5A-4E21-9748-0C384BFC90FA}">
      <dsp:nvSpPr>
        <dsp:cNvPr id="0" name=""/>
        <dsp:cNvSpPr/>
      </dsp:nvSpPr>
      <dsp:spPr>
        <a:xfrm>
          <a:off x="324366" y="1079085"/>
          <a:ext cx="91440" cy="91440"/>
        </a:xfrm>
        <a:custGeom>
          <a:avLst/>
          <a:gdLst/>
          <a:ahLst/>
          <a:cxnLst/>
          <a:rect l="0" t="0" r="0" b="0"/>
          <a:pathLst>
            <a:path>
              <a:moveTo>
                <a:pt x="45720" y="45720"/>
              </a:moveTo>
              <a:lnTo>
                <a:pt x="4572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112D4F-7E30-4FD6-A0F1-2C55D32B6D1D}">
      <dsp:nvSpPr>
        <dsp:cNvPr id="0" name=""/>
        <dsp:cNvSpPr/>
      </dsp:nvSpPr>
      <dsp:spPr>
        <a:xfrm>
          <a:off x="209598" y="1210399"/>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[1,2] 4</a:t>
          </a:r>
        </a:p>
      </dsp:txBody>
      <dsp:txXfrm>
        <a:off x="215865" y="1216666"/>
        <a:ext cx="308441" cy="201449"/>
      </dsp:txXfrm>
    </dsp:sp>
    <dsp:sp modelId="{0B550933-2DB0-4043-841D-968945C9C673}">
      <dsp:nvSpPr>
        <dsp:cNvPr id="0" name=""/>
        <dsp:cNvSpPr/>
      </dsp:nvSpPr>
      <dsp:spPr>
        <a:xfrm>
          <a:off x="161452" y="1378662"/>
          <a:ext cx="208633" cy="91440"/>
        </a:xfrm>
        <a:custGeom>
          <a:avLst/>
          <a:gdLst/>
          <a:ahLst/>
          <a:cxnLst/>
          <a:rect l="0" t="0" r="0" b="0"/>
          <a:pathLst>
            <a:path>
              <a:moveTo>
                <a:pt x="208633" y="45720"/>
              </a:moveTo>
              <a:lnTo>
                <a:pt x="208633"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09A6F2-ACA5-4A5F-AADC-AFAB6A76C321}">
      <dsp:nvSpPr>
        <dsp:cNvPr id="0" name=""/>
        <dsp:cNvSpPr/>
      </dsp:nvSpPr>
      <dsp:spPr>
        <a:xfrm>
          <a:off x="964"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[1,1] 5</a:t>
          </a:r>
        </a:p>
      </dsp:txBody>
      <dsp:txXfrm>
        <a:off x="7231" y="1516242"/>
        <a:ext cx="308441" cy="201449"/>
      </dsp:txXfrm>
    </dsp:sp>
    <dsp:sp modelId="{F623E05D-8F33-4A8F-B790-2406BCF64A61}">
      <dsp:nvSpPr>
        <dsp:cNvPr id="0" name=""/>
        <dsp:cNvSpPr/>
      </dsp:nvSpPr>
      <dsp:spPr>
        <a:xfrm>
          <a:off x="370086" y="1378662"/>
          <a:ext cx="208633" cy="91440"/>
        </a:xfrm>
        <a:custGeom>
          <a:avLst/>
          <a:gdLst/>
          <a:ahLst/>
          <a:cxnLst/>
          <a:rect l="0" t="0" r="0" b="0"/>
          <a:pathLst>
            <a:path>
              <a:moveTo>
                <a:pt x="0" y="45720"/>
              </a:moveTo>
              <a:lnTo>
                <a:pt x="0" y="88516"/>
              </a:lnTo>
              <a:lnTo>
                <a:pt x="208633" y="88516"/>
              </a:lnTo>
              <a:lnTo>
                <a:pt x="208633"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E7FB0D-EE79-4E85-AB19-B18FEFE7DE49}">
      <dsp:nvSpPr>
        <dsp:cNvPr id="0" name=""/>
        <dsp:cNvSpPr/>
      </dsp:nvSpPr>
      <dsp:spPr>
        <a:xfrm>
          <a:off x="418232"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[2,2] 5</a:t>
          </a:r>
        </a:p>
      </dsp:txBody>
      <dsp:txXfrm>
        <a:off x="424499" y="1516242"/>
        <a:ext cx="308441" cy="201449"/>
      </dsp:txXfrm>
    </dsp:sp>
    <dsp:sp modelId="{6A0BD806-7672-4853-BF3F-A776D400CBAD}">
      <dsp:nvSpPr>
        <dsp:cNvPr id="0" name=""/>
        <dsp:cNvSpPr/>
      </dsp:nvSpPr>
      <dsp:spPr>
        <a:xfrm>
          <a:off x="1048146" y="779508"/>
          <a:ext cx="678060" cy="91440"/>
        </a:xfrm>
        <a:custGeom>
          <a:avLst/>
          <a:gdLst/>
          <a:ahLst/>
          <a:cxnLst/>
          <a:rect l="0" t="0" r="0" b="0"/>
          <a:pathLst>
            <a:path>
              <a:moveTo>
                <a:pt x="0" y="45720"/>
              </a:moveTo>
              <a:lnTo>
                <a:pt x="0" y="88516"/>
              </a:lnTo>
              <a:lnTo>
                <a:pt x="678060" y="88516"/>
              </a:lnTo>
              <a:lnTo>
                <a:pt x="67806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D637F-4FF5-404C-9C35-C1FDC0AFD779}">
      <dsp:nvSpPr>
        <dsp:cNvPr id="0" name=""/>
        <dsp:cNvSpPr/>
      </dsp:nvSpPr>
      <dsp:spPr>
        <a:xfrm>
          <a:off x="1565718" y="910822"/>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[1,1] 3</a:t>
          </a:r>
        </a:p>
      </dsp:txBody>
      <dsp:txXfrm>
        <a:off x="1571985" y="917089"/>
        <a:ext cx="308441" cy="201449"/>
      </dsp:txXfrm>
    </dsp:sp>
    <dsp:sp modelId="{EC0E44E8-3FA8-40C0-BEB2-6798035A77E1}">
      <dsp:nvSpPr>
        <dsp:cNvPr id="0" name=""/>
        <dsp:cNvSpPr/>
      </dsp:nvSpPr>
      <dsp:spPr>
        <a:xfrm>
          <a:off x="995987" y="1079085"/>
          <a:ext cx="730218" cy="91440"/>
        </a:xfrm>
        <a:custGeom>
          <a:avLst/>
          <a:gdLst/>
          <a:ahLst/>
          <a:cxnLst/>
          <a:rect l="0" t="0" r="0" b="0"/>
          <a:pathLst>
            <a:path>
              <a:moveTo>
                <a:pt x="730218" y="45720"/>
              </a:moveTo>
              <a:lnTo>
                <a:pt x="730218"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F9FAD-0281-4173-8664-95212019512E}">
      <dsp:nvSpPr>
        <dsp:cNvPr id="0" name=""/>
        <dsp:cNvSpPr/>
      </dsp:nvSpPr>
      <dsp:spPr>
        <a:xfrm>
          <a:off x="835500" y="1210399"/>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[1,0] 4</a:t>
          </a:r>
        </a:p>
      </dsp:txBody>
      <dsp:txXfrm>
        <a:off x="841767" y="1216666"/>
        <a:ext cx="308441" cy="201449"/>
      </dsp:txXfrm>
    </dsp:sp>
    <dsp:sp modelId="{F1DCAF2B-5078-4165-A54D-0BADFF8202B4}">
      <dsp:nvSpPr>
        <dsp:cNvPr id="0" name=""/>
        <dsp:cNvSpPr/>
      </dsp:nvSpPr>
      <dsp:spPr>
        <a:xfrm>
          <a:off x="950267" y="1378662"/>
          <a:ext cx="91440" cy="91440"/>
        </a:xfrm>
        <a:custGeom>
          <a:avLst/>
          <a:gdLst/>
          <a:ahLst/>
          <a:cxnLst/>
          <a:rect l="0" t="0" r="0" b="0"/>
          <a:pathLst>
            <a:path>
              <a:moveTo>
                <a:pt x="45720" y="45720"/>
              </a:moveTo>
              <a:lnTo>
                <a:pt x="4572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D663DB-A539-471F-92A2-D95072193073}">
      <dsp:nvSpPr>
        <dsp:cNvPr id="0" name=""/>
        <dsp:cNvSpPr/>
      </dsp:nvSpPr>
      <dsp:spPr>
        <a:xfrm>
          <a:off x="835500"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[2,0] 5</a:t>
          </a:r>
        </a:p>
      </dsp:txBody>
      <dsp:txXfrm>
        <a:off x="841767" y="1516242"/>
        <a:ext cx="308441" cy="201449"/>
      </dsp:txXfrm>
    </dsp:sp>
    <dsp:sp modelId="{46241CF2-68D9-4A15-9C78-D1F5A3C443F0}">
      <dsp:nvSpPr>
        <dsp:cNvPr id="0" name=""/>
        <dsp:cNvSpPr/>
      </dsp:nvSpPr>
      <dsp:spPr>
        <a:xfrm>
          <a:off x="1621889" y="1079085"/>
          <a:ext cx="104316" cy="91440"/>
        </a:xfrm>
        <a:custGeom>
          <a:avLst/>
          <a:gdLst/>
          <a:ahLst/>
          <a:cxnLst/>
          <a:rect l="0" t="0" r="0" b="0"/>
          <a:pathLst>
            <a:path>
              <a:moveTo>
                <a:pt x="104316" y="45720"/>
              </a:moveTo>
              <a:lnTo>
                <a:pt x="104316"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A0E0-5CA4-434F-A8DD-004228FCBF2B}">
      <dsp:nvSpPr>
        <dsp:cNvPr id="0" name=""/>
        <dsp:cNvSpPr/>
      </dsp:nvSpPr>
      <dsp:spPr>
        <a:xfrm>
          <a:off x="1461401" y="1210399"/>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[2,1] 4</a:t>
          </a:r>
        </a:p>
      </dsp:txBody>
      <dsp:txXfrm>
        <a:off x="1467668" y="1216666"/>
        <a:ext cx="308441" cy="201449"/>
      </dsp:txXfrm>
    </dsp:sp>
    <dsp:sp modelId="{7AEDEA7B-C775-4888-AEE2-8F48BAB65AF1}">
      <dsp:nvSpPr>
        <dsp:cNvPr id="0" name=""/>
        <dsp:cNvSpPr/>
      </dsp:nvSpPr>
      <dsp:spPr>
        <a:xfrm>
          <a:off x="1413255" y="1378662"/>
          <a:ext cx="208633" cy="91440"/>
        </a:xfrm>
        <a:custGeom>
          <a:avLst/>
          <a:gdLst/>
          <a:ahLst/>
          <a:cxnLst/>
          <a:rect l="0" t="0" r="0" b="0"/>
          <a:pathLst>
            <a:path>
              <a:moveTo>
                <a:pt x="208633" y="45720"/>
              </a:moveTo>
              <a:lnTo>
                <a:pt x="208633"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C4C58-1774-4451-8924-A3B969D40076}">
      <dsp:nvSpPr>
        <dsp:cNvPr id="0" name=""/>
        <dsp:cNvSpPr/>
      </dsp:nvSpPr>
      <dsp:spPr>
        <a:xfrm>
          <a:off x="1252767"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[2,0] 5</a:t>
          </a:r>
        </a:p>
      </dsp:txBody>
      <dsp:txXfrm>
        <a:off x="1259034" y="1516242"/>
        <a:ext cx="308441" cy="201449"/>
      </dsp:txXfrm>
    </dsp:sp>
    <dsp:sp modelId="{829312E1-EECB-449C-B9FF-975C42650DFE}">
      <dsp:nvSpPr>
        <dsp:cNvPr id="0" name=""/>
        <dsp:cNvSpPr/>
      </dsp:nvSpPr>
      <dsp:spPr>
        <a:xfrm>
          <a:off x="1621889" y="1378662"/>
          <a:ext cx="208633" cy="91440"/>
        </a:xfrm>
        <a:custGeom>
          <a:avLst/>
          <a:gdLst/>
          <a:ahLst/>
          <a:cxnLst/>
          <a:rect l="0" t="0" r="0" b="0"/>
          <a:pathLst>
            <a:path>
              <a:moveTo>
                <a:pt x="0" y="45720"/>
              </a:moveTo>
              <a:lnTo>
                <a:pt x="0" y="88516"/>
              </a:lnTo>
              <a:lnTo>
                <a:pt x="208633" y="88516"/>
              </a:lnTo>
              <a:lnTo>
                <a:pt x="208633"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845A4-17E7-42A3-8D2F-893C238750A3}">
      <dsp:nvSpPr>
        <dsp:cNvPr id="0" name=""/>
        <dsp:cNvSpPr/>
      </dsp:nvSpPr>
      <dsp:spPr>
        <a:xfrm>
          <a:off x="1670035"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[2,2] 5</a:t>
          </a:r>
        </a:p>
      </dsp:txBody>
      <dsp:txXfrm>
        <a:off x="1676302" y="1516242"/>
        <a:ext cx="308441" cy="201449"/>
      </dsp:txXfrm>
    </dsp:sp>
    <dsp:sp modelId="{124F02EF-B9B8-43B2-9CE1-2FEC0E758F24}">
      <dsp:nvSpPr>
        <dsp:cNvPr id="0" name=""/>
        <dsp:cNvSpPr/>
      </dsp:nvSpPr>
      <dsp:spPr>
        <a:xfrm>
          <a:off x="1726206" y="1079085"/>
          <a:ext cx="730218" cy="91440"/>
        </a:xfrm>
        <a:custGeom>
          <a:avLst/>
          <a:gdLst/>
          <a:ahLst/>
          <a:cxnLst/>
          <a:rect l="0" t="0" r="0" b="0"/>
          <a:pathLst>
            <a:path>
              <a:moveTo>
                <a:pt x="0" y="45720"/>
              </a:moveTo>
              <a:lnTo>
                <a:pt x="0" y="88516"/>
              </a:lnTo>
              <a:lnTo>
                <a:pt x="730218" y="88516"/>
              </a:lnTo>
              <a:lnTo>
                <a:pt x="730218"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65ACD-7A15-42E9-BF87-ABAF9E6C9F6E}">
      <dsp:nvSpPr>
        <dsp:cNvPr id="0" name=""/>
        <dsp:cNvSpPr/>
      </dsp:nvSpPr>
      <dsp:spPr>
        <a:xfrm>
          <a:off x="2295937" y="1210399"/>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[1,2] 4</a:t>
          </a:r>
        </a:p>
      </dsp:txBody>
      <dsp:txXfrm>
        <a:off x="2302204" y="1216666"/>
        <a:ext cx="308441" cy="201449"/>
      </dsp:txXfrm>
    </dsp:sp>
    <dsp:sp modelId="{E718E59E-A5F2-4519-870D-9261DA5DD2F7}">
      <dsp:nvSpPr>
        <dsp:cNvPr id="0" name=""/>
        <dsp:cNvSpPr/>
      </dsp:nvSpPr>
      <dsp:spPr>
        <a:xfrm>
          <a:off x="2247790" y="1378662"/>
          <a:ext cx="208633" cy="91440"/>
        </a:xfrm>
        <a:custGeom>
          <a:avLst/>
          <a:gdLst/>
          <a:ahLst/>
          <a:cxnLst/>
          <a:rect l="0" t="0" r="0" b="0"/>
          <a:pathLst>
            <a:path>
              <a:moveTo>
                <a:pt x="208633" y="45720"/>
              </a:moveTo>
              <a:lnTo>
                <a:pt x="208633"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29904-9DFA-4BD9-888E-B92169728F18}">
      <dsp:nvSpPr>
        <dsp:cNvPr id="0" name=""/>
        <dsp:cNvSpPr/>
      </dsp:nvSpPr>
      <dsp:spPr>
        <a:xfrm>
          <a:off x="2087303"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[0,2] 5</a:t>
          </a:r>
        </a:p>
      </dsp:txBody>
      <dsp:txXfrm>
        <a:off x="2093570" y="1516242"/>
        <a:ext cx="308441" cy="201449"/>
      </dsp:txXfrm>
    </dsp:sp>
    <dsp:sp modelId="{A6E2B9E1-D791-4496-860F-8EBABEE3284D}">
      <dsp:nvSpPr>
        <dsp:cNvPr id="0" name=""/>
        <dsp:cNvSpPr/>
      </dsp:nvSpPr>
      <dsp:spPr>
        <a:xfrm>
          <a:off x="2456424" y="1378662"/>
          <a:ext cx="208633" cy="91440"/>
        </a:xfrm>
        <a:custGeom>
          <a:avLst/>
          <a:gdLst/>
          <a:ahLst/>
          <a:cxnLst/>
          <a:rect l="0" t="0" r="0" b="0"/>
          <a:pathLst>
            <a:path>
              <a:moveTo>
                <a:pt x="0" y="45720"/>
              </a:moveTo>
              <a:lnTo>
                <a:pt x="0" y="88516"/>
              </a:lnTo>
              <a:lnTo>
                <a:pt x="208633" y="88516"/>
              </a:lnTo>
              <a:lnTo>
                <a:pt x="208633"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717FB-2536-4312-B13E-01949AB4CCBE}">
      <dsp:nvSpPr>
        <dsp:cNvPr id="0" name=""/>
        <dsp:cNvSpPr/>
      </dsp:nvSpPr>
      <dsp:spPr>
        <a:xfrm>
          <a:off x="2504571"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[2,2] 5</a:t>
          </a:r>
        </a:p>
      </dsp:txBody>
      <dsp:txXfrm>
        <a:off x="2510838" y="1516242"/>
        <a:ext cx="308441" cy="201449"/>
      </dsp:txXfrm>
    </dsp:sp>
    <dsp:sp modelId="{7ADACD27-072D-4EAE-B957-B8C8BBA1A633}">
      <dsp:nvSpPr>
        <dsp:cNvPr id="0" name=""/>
        <dsp:cNvSpPr/>
      </dsp:nvSpPr>
      <dsp:spPr>
        <a:xfrm>
          <a:off x="2821534" y="479932"/>
          <a:ext cx="1773387" cy="91440"/>
        </a:xfrm>
        <a:custGeom>
          <a:avLst/>
          <a:gdLst/>
          <a:ahLst/>
          <a:cxnLst/>
          <a:rect l="0" t="0" r="0" b="0"/>
          <a:pathLst>
            <a:path>
              <a:moveTo>
                <a:pt x="0" y="45720"/>
              </a:moveTo>
              <a:lnTo>
                <a:pt x="0" y="88516"/>
              </a:lnTo>
              <a:lnTo>
                <a:pt x="1773387" y="88516"/>
              </a:lnTo>
              <a:lnTo>
                <a:pt x="1773387" y="1313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911E5-D623-4898-8984-3A13B2CAAAC8}">
      <dsp:nvSpPr>
        <dsp:cNvPr id="0" name=""/>
        <dsp:cNvSpPr/>
      </dsp:nvSpPr>
      <dsp:spPr>
        <a:xfrm>
          <a:off x="4434434" y="61124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[1,0] 2</a:t>
          </a:r>
        </a:p>
      </dsp:txBody>
      <dsp:txXfrm>
        <a:off x="4440701" y="617512"/>
        <a:ext cx="308441" cy="201449"/>
      </dsp:txXfrm>
    </dsp:sp>
    <dsp:sp modelId="{446C251A-3444-4EDF-9E35-83FD209C4ED8}">
      <dsp:nvSpPr>
        <dsp:cNvPr id="0" name=""/>
        <dsp:cNvSpPr/>
      </dsp:nvSpPr>
      <dsp:spPr>
        <a:xfrm>
          <a:off x="3812544" y="779508"/>
          <a:ext cx="782376" cy="91440"/>
        </a:xfrm>
        <a:custGeom>
          <a:avLst/>
          <a:gdLst/>
          <a:ahLst/>
          <a:cxnLst/>
          <a:rect l="0" t="0" r="0" b="0"/>
          <a:pathLst>
            <a:path>
              <a:moveTo>
                <a:pt x="782376" y="45720"/>
              </a:moveTo>
              <a:lnTo>
                <a:pt x="782376"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3E5640-F1DE-4F5E-BF71-77576E4744EC}">
      <dsp:nvSpPr>
        <dsp:cNvPr id="0" name=""/>
        <dsp:cNvSpPr/>
      </dsp:nvSpPr>
      <dsp:spPr>
        <a:xfrm>
          <a:off x="3652057" y="910822"/>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[1,1] 3</a:t>
          </a:r>
        </a:p>
      </dsp:txBody>
      <dsp:txXfrm>
        <a:off x="3658324" y="917089"/>
        <a:ext cx="308441" cy="201449"/>
      </dsp:txXfrm>
    </dsp:sp>
    <dsp:sp modelId="{5DB20093-1ACE-4B38-8F99-5E3514B0DFEA}">
      <dsp:nvSpPr>
        <dsp:cNvPr id="0" name=""/>
        <dsp:cNvSpPr/>
      </dsp:nvSpPr>
      <dsp:spPr>
        <a:xfrm>
          <a:off x="3082326" y="1079085"/>
          <a:ext cx="730218" cy="91440"/>
        </a:xfrm>
        <a:custGeom>
          <a:avLst/>
          <a:gdLst/>
          <a:ahLst/>
          <a:cxnLst/>
          <a:rect l="0" t="0" r="0" b="0"/>
          <a:pathLst>
            <a:path>
              <a:moveTo>
                <a:pt x="730218" y="45720"/>
              </a:moveTo>
              <a:lnTo>
                <a:pt x="730218"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14C1C8-36B6-44D1-81AE-9ACE9CAB6CD7}">
      <dsp:nvSpPr>
        <dsp:cNvPr id="0" name=""/>
        <dsp:cNvSpPr/>
      </dsp:nvSpPr>
      <dsp:spPr>
        <a:xfrm>
          <a:off x="2921838" y="1210399"/>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[0,1] 4</a:t>
          </a:r>
        </a:p>
      </dsp:txBody>
      <dsp:txXfrm>
        <a:off x="2928105" y="1216666"/>
        <a:ext cx="308441" cy="201449"/>
      </dsp:txXfrm>
    </dsp:sp>
    <dsp:sp modelId="{CFBBC004-D2A2-43BD-BF00-E2CB92AF3C95}">
      <dsp:nvSpPr>
        <dsp:cNvPr id="0" name=""/>
        <dsp:cNvSpPr/>
      </dsp:nvSpPr>
      <dsp:spPr>
        <a:xfrm>
          <a:off x="3036606" y="1378662"/>
          <a:ext cx="91440" cy="91440"/>
        </a:xfrm>
        <a:custGeom>
          <a:avLst/>
          <a:gdLst/>
          <a:ahLst/>
          <a:cxnLst/>
          <a:rect l="0" t="0" r="0" b="0"/>
          <a:pathLst>
            <a:path>
              <a:moveTo>
                <a:pt x="45720" y="45720"/>
              </a:moveTo>
              <a:lnTo>
                <a:pt x="4572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CAE209-ADC1-4E8D-A39C-2248205DD713}">
      <dsp:nvSpPr>
        <dsp:cNvPr id="0" name=""/>
        <dsp:cNvSpPr/>
      </dsp:nvSpPr>
      <dsp:spPr>
        <a:xfrm>
          <a:off x="2921838"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[0,2] 5</a:t>
          </a:r>
        </a:p>
      </dsp:txBody>
      <dsp:txXfrm>
        <a:off x="2928105" y="1516242"/>
        <a:ext cx="308441" cy="201449"/>
      </dsp:txXfrm>
    </dsp:sp>
    <dsp:sp modelId="{C4C6B241-6F8B-4824-B9F1-E7D55312E5C0}">
      <dsp:nvSpPr>
        <dsp:cNvPr id="0" name=""/>
        <dsp:cNvSpPr/>
      </dsp:nvSpPr>
      <dsp:spPr>
        <a:xfrm>
          <a:off x="3708227" y="1079085"/>
          <a:ext cx="104316" cy="91440"/>
        </a:xfrm>
        <a:custGeom>
          <a:avLst/>
          <a:gdLst/>
          <a:ahLst/>
          <a:cxnLst/>
          <a:rect l="0" t="0" r="0" b="0"/>
          <a:pathLst>
            <a:path>
              <a:moveTo>
                <a:pt x="104316" y="45720"/>
              </a:moveTo>
              <a:lnTo>
                <a:pt x="104316"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A5FC5-3AB8-4CEC-9C04-5165CC44C1A2}">
      <dsp:nvSpPr>
        <dsp:cNvPr id="0" name=""/>
        <dsp:cNvSpPr/>
      </dsp:nvSpPr>
      <dsp:spPr>
        <a:xfrm>
          <a:off x="3547740" y="1210399"/>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[1,2] 4</a:t>
          </a:r>
        </a:p>
      </dsp:txBody>
      <dsp:txXfrm>
        <a:off x="3554007" y="1216666"/>
        <a:ext cx="308441" cy="201449"/>
      </dsp:txXfrm>
    </dsp:sp>
    <dsp:sp modelId="{7F6F1EC0-383E-4284-9EF1-A1610EE71EBD}">
      <dsp:nvSpPr>
        <dsp:cNvPr id="0" name=""/>
        <dsp:cNvSpPr/>
      </dsp:nvSpPr>
      <dsp:spPr>
        <a:xfrm>
          <a:off x="3499594" y="1378662"/>
          <a:ext cx="208633" cy="91440"/>
        </a:xfrm>
        <a:custGeom>
          <a:avLst/>
          <a:gdLst/>
          <a:ahLst/>
          <a:cxnLst/>
          <a:rect l="0" t="0" r="0" b="0"/>
          <a:pathLst>
            <a:path>
              <a:moveTo>
                <a:pt x="208633" y="45720"/>
              </a:moveTo>
              <a:lnTo>
                <a:pt x="208633"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B145C-59A9-4154-A792-8C9FD334B945}">
      <dsp:nvSpPr>
        <dsp:cNvPr id="0" name=""/>
        <dsp:cNvSpPr/>
      </dsp:nvSpPr>
      <dsp:spPr>
        <a:xfrm>
          <a:off x="3339106"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[0,2] 5</a:t>
          </a:r>
        </a:p>
      </dsp:txBody>
      <dsp:txXfrm>
        <a:off x="3345373" y="1516242"/>
        <a:ext cx="308441" cy="201449"/>
      </dsp:txXfrm>
    </dsp:sp>
    <dsp:sp modelId="{A47A3402-F63E-49CB-8810-1E44CC0B7FC4}">
      <dsp:nvSpPr>
        <dsp:cNvPr id="0" name=""/>
        <dsp:cNvSpPr/>
      </dsp:nvSpPr>
      <dsp:spPr>
        <a:xfrm>
          <a:off x="3708227" y="1378662"/>
          <a:ext cx="208633" cy="91440"/>
        </a:xfrm>
        <a:custGeom>
          <a:avLst/>
          <a:gdLst/>
          <a:ahLst/>
          <a:cxnLst/>
          <a:rect l="0" t="0" r="0" b="0"/>
          <a:pathLst>
            <a:path>
              <a:moveTo>
                <a:pt x="0" y="45720"/>
              </a:moveTo>
              <a:lnTo>
                <a:pt x="0" y="88516"/>
              </a:lnTo>
              <a:lnTo>
                <a:pt x="208633" y="88516"/>
              </a:lnTo>
              <a:lnTo>
                <a:pt x="208633"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0788FB-7F33-4638-B3BB-322BB362917A}">
      <dsp:nvSpPr>
        <dsp:cNvPr id="0" name=""/>
        <dsp:cNvSpPr/>
      </dsp:nvSpPr>
      <dsp:spPr>
        <a:xfrm>
          <a:off x="3756374"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[2,2] 5</a:t>
          </a:r>
        </a:p>
      </dsp:txBody>
      <dsp:txXfrm>
        <a:off x="3762641" y="1516242"/>
        <a:ext cx="308441" cy="201449"/>
      </dsp:txXfrm>
    </dsp:sp>
    <dsp:sp modelId="{722BA602-4F20-48C3-AB9A-BFF73BD9B8F8}">
      <dsp:nvSpPr>
        <dsp:cNvPr id="0" name=""/>
        <dsp:cNvSpPr/>
      </dsp:nvSpPr>
      <dsp:spPr>
        <a:xfrm>
          <a:off x="3812544" y="1079085"/>
          <a:ext cx="730218" cy="91440"/>
        </a:xfrm>
        <a:custGeom>
          <a:avLst/>
          <a:gdLst/>
          <a:ahLst/>
          <a:cxnLst/>
          <a:rect l="0" t="0" r="0" b="0"/>
          <a:pathLst>
            <a:path>
              <a:moveTo>
                <a:pt x="0" y="45720"/>
              </a:moveTo>
              <a:lnTo>
                <a:pt x="0" y="88516"/>
              </a:lnTo>
              <a:lnTo>
                <a:pt x="730218" y="88516"/>
              </a:lnTo>
              <a:lnTo>
                <a:pt x="730218"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186EF7-1992-4AEF-B064-62C1E6C54711}">
      <dsp:nvSpPr>
        <dsp:cNvPr id="0" name=""/>
        <dsp:cNvSpPr/>
      </dsp:nvSpPr>
      <dsp:spPr>
        <a:xfrm>
          <a:off x="4382275" y="1210399"/>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[2,1] 4</a:t>
          </a:r>
        </a:p>
      </dsp:txBody>
      <dsp:txXfrm>
        <a:off x="4388542" y="1216666"/>
        <a:ext cx="308441" cy="201449"/>
      </dsp:txXfrm>
    </dsp:sp>
    <dsp:sp modelId="{EF99B53A-A5A6-4EAF-9810-2ADE2EB220E3}">
      <dsp:nvSpPr>
        <dsp:cNvPr id="0" name=""/>
        <dsp:cNvSpPr/>
      </dsp:nvSpPr>
      <dsp:spPr>
        <a:xfrm>
          <a:off x="4334129" y="1378662"/>
          <a:ext cx="208633" cy="91440"/>
        </a:xfrm>
        <a:custGeom>
          <a:avLst/>
          <a:gdLst/>
          <a:ahLst/>
          <a:cxnLst/>
          <a:rect l="0" t="0" r="0" b="0"/>
          <a:pathLst>
            <a:path>
              <a:moveTo>
                <a:pt x="208633" y="45720"/>
              </a:moveTo>
              <a:lnTo>
                <a:pt x="208633"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62C8FB-1600-4F4F-8EA9-357A3499A446}">
      <dsp:nvSpPr>
        <dsp:cNvPr id="0" name=""/>
        <dsp:cNvSpPr/>
      </dsp:nvSpPr>
      <dsp:spPr>
        <a:xfrm>
          <a:off x="4173641"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[2,0] 5</a:t>
          </a:r>
        </a:p>
      </dsp:txBody>
      <dsp:txXfrm>
        <a:off x="4179908" y="1516242"/>
        <a:ext cx="308441" cy="201449"/>
      </dsp:txXfrm>
    </dsp:sp>
    <dsp:sp modelId="{5C8E16AA-3325-42DD-9862-59B877117A0A}">
      <dsp:nvSpPr>
        <dsp:cNvPr id="0" name=""/>
        <dsp:cNvSpPr/>
      </dsp:nvSpPr>
      <dsp:spPr>
        <a:xfrm>
          <a:off x="4542763" y="1378662"/>
          <a:ext cx="208633" cy="91440"/>
        </a:xfrm>
        <a:custGeom>
          <a:avLst/>
          <a:gdLst/>
          <a:ahLst/>
          <a:cxnLst/>
          <a:rect l="0" t="0" r="0" b="0"/>
          <a:pathLst>
            <a:path>
              <a:moveTo>
                <a:pt x="0" y="45720"/>
              </a:moveTo>
              <a:lnTo>
                <a:pt x="0" y="88516"/>
              </a:lnTo>
              <a:lnTo>
                <a:pt x="208633" y="88516"/>
              </a:lnTo>
              <a:lnTo>
                <a:pt x="208633"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46D249-3421-4FCD-8B3E-95F26B2C2345}">
      <dsp:nvSpPr>
        <dsp:cNvPr id="0" name=""/>
        <dsp:cNvSpPr/>
      </dsp:nvSpPr>
      <dsp:spPr>
        <a:xfrm>
          <a:off x="4590909"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[2,2] 5</a:t>
          </a:r>
        </a:p>
      </dsp:txBody>
      <dsp:txXfrm>
        <a:off x="4597176" y="1516242"/>
        <a:ext cx="308441" cy="201449"/>
      </dsp:txXfrm>
    </dsp:sp>
    <dsp:sp modelId="{11F54A93-D1E3-4D4B-8001-1D6DF25A1837}">
      <dsp:nvSpPr>
        <dsp:cNvPr id="0" name=""/>
        <dsp:cNvSpPr/>
      </dsp:nvSpPr>
      <dsp:spPr>
        <a:xfrm>
          <a:off x="4594921" y="779508"/>
          <a:ext cx="782376" cy="91440"/>
        </a:xfrm>
        <a:custGeom>
          <a:avLst/>
          <a:gdLst/>
          <a:ahLst/>
          <a:cxnLst/>
          <a:rect l="0" t="0" r="0" b="0"/>
          <a:pathLst>
            <a:path>
              <a:moveTo>
                <a:pt x="0" y="45720"/>
              </a:moveTo>
              <a:lnTo>
                <a:pt x="0" y="88516"/>
              </a:lnTo>
              <a:lnTo>
                <a:pt x="782376" y="88516"/>
              </a:lnTo>
              <a:lnTo>
                <a:pt x="782376"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F2AB56-DD7B-4C97-8E09-E364EA91ED4C}">
      <dsp:nvSpPr>
        <dsp:cNvPr id="0" name=""/>
        <dsp:cNvSpPr/>
      </dsp:nvSpPr>
      <dsp:spPr>
        <a:xfrm>
          <a:off x="5216811" y="910822"/>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[3,0] 3</a:t>
          </a:r>
        </a:p>
      </dsp:txBody>
      <dsp:txXfrm>
        <a:off x="5223078" y="917089"/>
        <a:ext cx="308441" cy="201449"/>
      </dsp:txXfrm>
    </dsp:sp>
    <dsp:sp modelId="{D37E28B2-BDE3-4BE6-9B12-5817D8658491}">
      <dsp:nvSpPr>
        <dsp:cNvPr id="0" name=""/>
        <dsp:cNvSpPr/>
      </dsp:nvSpPr>
      <dsp:spPr>
        <a:xfrm>
          <a:off x="5331578" y="1079085"/>
          <a:ext cx="91440" cy="91440"/>
        </a:xfrm>
        <a:custGeom>
          <a:avLst/>
          <a:gdLst/>
          <a:ahLst/>
          <a:cxnLst/>
          <a:rect l="0" t="0" r="0" b="0"/>
          <a:pathLst>
            <a:path>
              <a:moveTo>
                <a:pt x="45720" y="45720"/>
              </a:moveTo>
              <a:lnTo>
                <a:pt x="4572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EB3A99-1502-4460-BCD1-DF1C8B67D362}">
      <dsp:nvSpPr>
        <dsp:cNvPr id="0" name=""/>
        <dsp:cNvSpPr/>
      </dsp:nvSpPr>
      <dsp:spPr>
        <a:xfrm>
          <a:off x="5216811" y="1210399"/>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[2,1] 4</a:t>
          </a:r>
        </a:p>
      </dsp:txBody>
      <dsp:txXfrm>
        <a:off x="5223078" y="1216666"/>
        <a:ext cx="308441" cy="201449"/>
      </dsp:txXfrm>
    </dsp:sp>
    <dsp:sp modelId="{6FD579B6-9C5F-4971-BD28-02BB67AD484E}">
      <dsp:nvSpPr>
        <dsp:cNvPr id="0" name=""/>
        <dsp:cNvSpPr/>
      </dsp:nvSpPr>
      <dsp:spPr>
        <a:xfrm>
          <a:off x="5168665" y="1378662"/>
          <a:ext cx="208633" cy="91440"/>
        </a:xfrm>
        <a:custGeom>
          <a:avLst/>
          <a:gdLst/>
          <a:ahLst/>
          <a:cxnLst/>
          <a:rect l="0" t="0" r="0" b="0"/>
          <a:pathLst>
            <a:path>
              <a:moveTo>
                <a:pt x="208633" y="45720"/>
              </a:moveTo>
              <a:lnTo>
                <a:pt x="208633" y="88516"/>
              </a:lnTo>
              <a:lnTo>
                <a:pt x="0" y="88516"/>
              </a:lnTo>
              <a:lnTo>
                <a:pt x="0"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AD9D2-5AAE-4615-88B3-B41144B181BA}">
      <dsp:nvSpPr>
        <dsp:cNvPr id="0" name=""/>
        <dsp:cNvSpPr/>
      </dsp:nvSpPr>
      <dsp:spPr>
        <a:xfrm>
          <a:off x="5008177"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[1,1] 5</a:t>
          </a:r>
        </a:p>
      </dsp:txBody>
      <dsp:txXfrm>
        <a:off x="5014444" y="1516242"/>
        <a:ext cx="308441" cy="201449"/>
      </dsp:txXfrm>
    </dsp:sp>
    <dsp:sp modelId="{8DA4AFD5-1EE3-49AA-9254-EB0D51E3EA51}">
      <dsp:nvSpPr>
        <dsp:cNvPr id="0" name=""/>
        <dsp:cNvSpPr/>
      </dsp:nvSpPr>
      <dsp:spPr>
        <a:xfrm>
          <a:off x="5377298" y="1378662"/>
          <a:ext cx="208633" cy="91440"/>
        </a:xfrm>
        <a:custGeom>
          <a:avLst/>
          <a:gdLst/>
          <a:ahLst/>
          <a:cxnLst/>
          <a:rect l="0" t="0" r="0" b="0"/>
          <a:pathLst>
            <a:path>
              <a:moveTo>
                <a:pt x="0" y="45720"/>
              </a:moveTo>
              <a:lnTo>
                <a:pt x="0" y="88516"/>
              </a:lnTo>
              <a:lnTo>
                <a:pt x="208633" y="88516"/>
              </a:lnTo>
              <a:lnTo>
                <a:pt x="208633" y="131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63108-9EF9-43C2-ACD8-46F2404082B8}">
      <dsp:nvSpPr>
        <dsp:cNvPr id="0" name=""/>
        <dsp:cNvSpPr/>
      </dsp:nvSpPr>
      <dsp:spPr>
        <a:xfrm>
          <a:off x="5425445" y="1509975"/>
          <a:ext cx="320975" cy="213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[2,2] 5</a:t>
          </a:r>
        </a:p>
      </dsp:txBody>
      <dsp:txXfrm>
        <a:off x="5431712" y="1516242"/>
        <a:ext cx="308441" cy="2014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185</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HJeon</dc:creator>
  <cp:keywords/>
  <cp:lastModifiedBy>Microsoft account</cp:lastModifiedBy>
  <cp:revision>25</cp:revision>
  <dcterms:created xsi:type="dcterms:W3CDTF">2013-10-21T13:35:00Z</dcterms:created>
  <dcterms:modified xsi:type="dcterms:W3CDTF">2013-10-21T16:40:00Z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